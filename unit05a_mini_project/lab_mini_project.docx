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8A0F9" w14:textId="57BBFBEE" w:rsidR="00A213D5" w:rsidRPr="00AA6693" w:rsidRDefault="00786241" w:rsidP="00AA6693">
      <w:pPr>
        <w:pStyle w:val="Heading1"/>
        <w:numPr>
          <w:ilvl w:val="0"/>
          <w:numId w:val="0"/>
        </w:numPr>
        <w:ind w:left="574" w:hanging="574"/>
        <w:rPr>
          <w:sz w:val="44"/>
          <w:szCs w:val="44"/>
        </w:rPr>
      </w:pPr>
      <w:r w:rsidRPr="00516147">
        <w:rPr>
          <w:sz w:val="44"/>
          <w:szCs w:val="44"/>
        </w:rPr>
        <w:t xml:space="preserve">Lab </w:t>
      </w:r>
      <w:r w:rsidR="006978DC">
        <w:rPr>
          <w:sz w:val="44"/>
          <w:szCs w:val="44"/>
        </w:rPr>
        <w:t>5a: Mini-Project</w:t>
      </w:r>
    </w:p>
    <w:p w14:paraId="5BB60811" w14:textId="69AA06DE" w:rsidR="00FA51F9" w:rsidRDefault="00791B00" w:rsidP="00FA51F9">
      <w:pPr>
        <w:jc w:val="both"/>
      </w:pPr>
      <w:r w:rsidRPr="004707C5">
        <w:rPr>
          <w:b/>
          <w:lang w:val="en-US"/>
        </w:rPr>
        <w:t>Objective:</w:t>
      </w:r>
      <w:r>
        <w:rPr>
          <w:lang w:val="en-US"/>
        </w:rPr>
        <w:t xml:space="preserve"> </w:t>
      </w:r>
      <w:r w:rsidR="006978DC">
        <w:rPr>
          <w:lang w:val="en-US"/>
        </w:rPr>
        <w:t xml:space="preserve">In this lab we will build a basic infrastructure for integrating and testing cryptograph. </w:t>
      </w:r>
    </w:p>
    <w:p w14:paraId="2BF47FAD" w14:textId="77777777" w:rsidR="00791B00" w:rsidRDefault="00791B00" w:rsidP="00791B00">
      <w:pPr>
        <w:jc w:val="both"/>
        <w:rPr>
          <w:lang w:val="en-US"/>
        </w:rPr>
      </w:pPr>
    </w:p>
    <w:p w14:paraId="47AB24A2" w14:textId="4D7A4983" w:rsidR="00791B00" w:rsidRDefault="003E3474" w:rsidP="00010CCA">
      <w:pPr>
        <w:autoSpaceDE w:val="0"/>
        <w:autoSpaceDN w:val="0"/>
        <w:adjustRightInd w:val="0"/>
        <w:jc w:val="both"/>
      </w:pPr>
      <w:r>
        <w:t xml:space="preserve">Open up your </w:t>
      </w:r>
      <w:r w:rsidRPr="000C2E7E">
        <w:rPr>
          <w:b/>
        </w:rPr>
        <w:t>Ubuntu instance</w:t>
      </w:r>
      <w:r w:rsidR="009E1F9C">
        <w:t xml:space="preserve"> within vsoc.napier.ac.uk</w:t>
      </w:r>
      <w:r>
        <w:t xml:space="preserve"> and conduct this lab.</w:t>
      </w:r>
    </w:p>
    <w:p w14:paraId="6763122F" w14:textId="5EBD8EFB" w:rsidR="006C3778" w:rsidRDefault="006C3778" w:rsidP="00010CCA">
      <w:pPr>
        <w:autoSpaceDE w:val="0"/>
        <w:autoSpaceDN w:val="0"/>
        <w:adjustRightInd w:val="0"/>
        <w:jc w:val="both"/>
      </w:pPr>
    </w:p>
    <w:p w14:paraId="43C26DCE" w14:textId="77777777" w:rsidR="006C3778" w:rsidRDefault="006C3778" w:rsidP="006C3778">
      <w:pPr>
        <w:rPr>
          <w:rStyle w:val="Hyperlink"/>
        </w:rPr>
      </w:pPr>
      <w:r>
        <w:rPr>
          <w:rStyle w:val="Hyperlink"/>
        </w:rPr>
        <w:t>1.</w:t>
      </w:r>
      <w:r>
        <w:rPr>
          <w:rStyle w:val="Hyperlink"/>
        </w:rPr>
        <w:tab/>
        <w:t>Open up the following page:</w:t>
      </w:r>
    </w:p>
    <w:p w14:paraId="14FB4CF5" w14:textId="77777777" w:rsidR="006C3778" w:rsidRDefault="006C3778" w:rsidP="006C3778">
      <w:pPr>
        <w:rPr>
          <w:rStyle w:val="Hyperlink"/>
        </w:rPr>
      </w:pPr>
    </w:p>
    <w:p w14:paraId="07C413AC" w14:textId="77777777" w:rsidR="006C3778" w:rsidRDefault="006C3778" w:rsidP="006C3778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8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29232154" w14:textId="34B43F35" w:rsidR="006C3778" w:rsidRDefault="006C3778" w:rsidP="00010CCA">
      <w:pPr>
        <w:autoSpaceDE w:val="0"/>
        <w:autoSpaceDN w:val="0"/>
        <w:adjustRightInd w:val="0"/>
        <w:jc w:val="both"/>
      </w:pPr>
    </w:p>
    <w:p w14:paraId="01E997B2" w14:textId="6F2A3D9A" w:rsidR="006C3778" w:rsidRDefault="006C3778" w:rsidP="00010CCA">
      <w:pPr>
        <w:autoSpaceDE w:val="0"/>
        <w:autoSpaceDN w:val="0"/>
        <w:adjustRightInd w:val="0"/>
        <w:jc w:val="both"/>
      </w:pPr>
      <w:r>
        <w:t>On this page, you will find RSA and ECC key pair generation. As this will run in the browser, we can assess how well a machine will cope with the key generation. On you VM, on the computer desktop and on your mobile phone, run the following tests:</w:t>
      </w:r>
    </w:p>
    <w:p w14:paraId="428A216D" w14:textId="48311C67" w:rsidR="006C3778" w:rsidRDefault="006C3778" w:rsidP="00010CCA">
      <w:pPr>
        <w:autoSpaceDE w:val="0"/>
        <w:autoSpaceDN w:val="0"/>
        <w:adjustRightInd w:val="0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C3778" w:rsidRPr="006C3778" w14:paraId="1F2F6539" w14:textId="77777777" w:rsidTr="006C3778">
        <w:tc>
          <w:tcPr>
            <w:tcW w:w="2254" w:type="dxa"/>
          </w:tcPr>
          <w:p w14:paraId="7786F678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Method</w:t>
            </w:r>
          </w:p>
        </w:tc>
        <w:tc>
          <w:tcPr>
            <w:tcW w:w="2254" w:type="dxa"/>
          </w:tcPr>
          <w:p w14:paraId="0FAA4D83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VM time</w:t>
            </w:r>
          </w:p>
        </w:tc>
        <w:tc>
          <w:tcPr>
            <w:tcW w:w="2254" w:type="dxa"/>
          </w:tcPr>
          <w:p w14:paraId="136C4E12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Desktop time</w:t>
            </w:r>
          </w:p>
        </w:tc>
        <w:tc>
          <w:tcPr>
            <w:tcW w:w="2254" w:type="dxa"/>
          </w:tcPr>
          <w:p w14:paraId="3CFBB3D9" w14:textId="77777777" w:rsidR="006C3778" w:rsidRPr="00B540AB" w:rsidRDefault="006C3778" w:rsidP="00A34CDE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B540AB">
              <w:rPr>
                <w:b/>
              </w:rPr>
              <w:t>Mobile phone time</w:t>
            </w:r>
          </w:p>
        </w:tc>
      </w:tr>
      <w:tr w:rsidR="006C3778" w:rsidRPr="006C3778" w14:paraId="0DB31D91" w14:textId="77777777" w:rsidTr="006C3778">
        <w:tc>
          <w:tcPr>
            <w:tcW w:w="2254" w:type="dxa"/>
          </w:tcPr>
          <w:p w14:paraId="784B09E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RSA 1,024</w:t>
            </w:r>
          </w:p>
        </w:tc>
        <w:tc>
          <w:tcPr>
            <w:tcW w:w="2254" w:type="dxa"/>
          </w:tcPr>
          <w:p w14:paraId="71C8E193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282B6D1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2BAC57DA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51A69993" w14:textId="77777777" w:rsidTr="006C3778">
        <w:tc>
          <w:tcPr>
            <w:tcW w:w="2254" w:type="dxa"/>
          </w:tcPr>
          <w:p w14:paraId="2B81EF3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RSA 2,048</w:t>
            </w:r>
          </w:p>
        </w:tc>
        <w:tc>
          <w:tcPr>
            <w:tcW w:w="2254" w:type="dxa"/>
          </w:tcPr>
          <w:p w14:paraId="32C2B28D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72488D15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645951D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68507007" w14:textId="77777777" w:rsidTr="006C3778">
        <w:tc>
          <w:tcPr>
            <w:tcW w:w="2254" w:type="dxa"/>
          </w:tcPr>
          <w:p w14:paraId="7F5E73C4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128-bit</w:t>
            </w:r>
          </w:p>
        </w:tc>
        <w:tc>
          <w:tcPr>
            <w:tcW w:w="2254" w:type="dxa"/>
          </w:tcPr>
          <w:p w14:paraId="658C1E7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B79833C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FAC83FE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209D9C14" w14:textId="77777777" w:rsidTr="006C3778">
        <w:tc>
          <w:tcPr>
            <w:tcW w:w="2254" w:type="dxa"/>
          </w:tcPr>
          <w:p w14:paraId="70E6A4B1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160-bit</w:t>
            </w:r>
          </w:p>
        </w:tc>
        <w:tc>
          <w:tcPr>
            <w:tcW w:w="2254" w:type="dxa"/>
          </w:tcPr>
          <w:p w14:paraId="5B490692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1B8DFB03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30E3721D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55C32E54" w14:textId="77777777" w:rsidTr="006C3778">
        <w:tc>
          <w:tcPr>
            <w:tcW w:w="2254" w:type="dxa"/>
          </w:tcPr>
          <w:p w14:paraId="5979611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256-bit</w:t>
            </w:r>
          </w:p>
        </w:tc>
        <w:tc>
          <w:tcPr>
            <w:tcW w:w="2254" w:type="dxa"/>
          </w:tcPr>
          <w:p w14:paraId="208D8CB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715B08A9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4C683B99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  <w:tr w:rsidR="006C3778" w:rsidRPr="006C3778" w14:paraId="7D506D17" w14:textId="77777777" w:rsidTr="006C3778">
        <w:tc>
          <w:tcPr>
            <w:tcW w:w="2254" w:type="dxa"/>
          </w:tcPr>
          <w:p w14:paraId="3BD52CE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  <w:r w:rsidRPr="006C3778">
              <w:t>ECC 512-bit</w:t>
            </w:r>
          </w:p>
        </w:tc>
        <w:tc>
          <w:tcPr>
            <w:tcW w:w="2254" w:type="dxa"/>
          </w:tcPr>
          <w:p w14:paraId="7C27577A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C53D5D0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2254" w:type="dxa"/>
          </w:tcPr>
          <w:p w14:paraId="073E5506" w14:textId="77777777" w:rsidR="006C3778" w:rsidRPr="006C3778" w:rsidRDefault="006C3778" w:rsidP="00A34CDE">
            <w:pPr>
              <w:autoSpaceDE w:val="0"/>
              <w:autoSpaceDN w:val="0"/>
              <w:adjustRightInd w:val="0"/>
              <w:jc w:val="both"/>
            </w:pPr>
          </w:p>
        </w:tc>
      </w:tr>
    </w:tbl>
    <w:p w14:paraId="70A7DF40" w14:textId="2AB441B1" w:rsidR="00010CCA" w:rsidRDefault="00010CCA" w:rsidP="00010CCA">
      <w:pPr>
        <w:autoSpaceDE w:val="0"/>
        <w:autoSpaceDN w:val="0"/>
        <w:adjustRightInd w:val="0"/>
        <w:jc w:val="both"/>
      </w:pPr>
    </w:p>
    <w:p w14:paraId="6048E250" w14:textId="1984FBFA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  <w:r>
        <w:t>What can you observe about the performance of the key pair generation?</w:t>
      </w:r>
    </w:p>
    <w:p w14:paraId="67300995" w14:textId="38EC7897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2DAFC10" w14:textId="6CE00C79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A4B74DE" w14:textId="77777777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6CA40EFE" w14:textId="77777777" w:rsidR="00B540AB" w:rsidRDefault="00B540AB" w:rsidP="00B540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both"/>
      </w:pPr>
    </w:p>
    <w:p w14:paraId="07361E96" w14:textId="77777777" w:rsidR="00B540AB" w:rsidRDefault="00B540AB" w:rsidP="00010CCA">
      <w:pPr>
        <w:autoSpaceDE w:val="0"/>
        <w:autoSpaceDN w:val="0"/>
        <w:adjustRightInd w:val="0"/>
        <w:jc w:val="both"/>
      </w:pPr>
    </w:p>
    <w:p w14:paraId="4C190C0D" w14:textId="77777777" w:rsidR="006C3778" w:rsidRDefault="006C3778" w:rsidP="00010CCA">
      <w:pPr>
        <w:autoSpaceDE w:val="0"/>
        <w:autoSpaceDN w:val="0"/>
        <w:adjustRightInd w:val="0"/>
        <w:jc w:val="both"/>
      </w:pPr>
    </w:p>
    <w:p w14:paraId="40490C1D" w14:textId="0ABD757F" w:rsidR="006978DC" w:rsidRDefault="00B540AB" w:rsidP="006978DC">
      <w:pPr>
        <w:rPr>
          <w:rStyle w:val="Hyperlink"/>
        </w:rPr>
      </w:pPr>
      <w:r>
        <w:rPr>
          <w:rStyle w:val="Hyperlink"/>
        </w:rPr>
        <w:t>2</w:t>
      </w:r>
      <w:r w:rsidR="006978DC">
        <w:rPr>
          <w:rStyle w:val="Hyperlink"/>
        </w:rPr>
        <w:t>.</w:t>
      </w:r>
      <w:r w:rsidR="006978DC">
        <w:rPr>
          <w:rStyle w:val="Hyperlink"/>
        </w:rPr>
        <w:tab/>
      </w:r>
      <w:r w:rsidR="006978DC">
        <w:rPr>
          <w:rStyle w:val="Hyperlink"/>
        </w:rPr>
        <w:t>Open up the following page:</w:t>
      </w:r>
    </w:p>
    <w:p w14:paraId="4D62866E" w14:textId="77777777" w:rsidR="006978DC" w:rsidRDefault="006978DC" w:rsidP="006978DC">
      <w:pPr>
        <w:rPr>
          <w:rStyle w:val="Hyperlink"/>
        </w:rPr>
      </w:pPr>
    </w:p>
    <w:p w14:paraId="4BCB5DD7" w14:textId="374371BA" w:rsidR="006978DC" w:rsidRDefault="006978DC" w:rsidP="006978DC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</w:t>
      </w:r>
      <w:r>
        <w:rPr>
          <w:b/>
        </w:rPr>
        <w:t>Mini-project</w:t>
      </w:r>
      <w:r>
        <w:rPr>
          <w:b/>
        </w:rPr>
        <w:t>):</w:t>
      </w:r>
      <w:r>
        <w:rPr>
          <w:rStyle w:val="Hyperlink"/>
        </w:rPr>
        <w:t xml:space="preserve"> </w:t>
      </w:r>
      <w:hyperlink r:id="rId9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6C4373F8" w14:textId="04220FC0" w:rsidR="006978DC" w:rsidRDefault="006978DC" w:rsidP="00010CCA">
      <w:pPr>
        <w:autoSpaceDE w:val="0"/>
        <w:autoSpaceDN w:val="0"/>
        <w:adjustRightInd w:val="0"/>
        <w:jc w:val="both"/>
      </w:pPr>
    </w:p>
    <w:p w14:paraId="7B8CB6D4" w14:textId="7959CBF6" w:rsidR="00FF05B6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We now want to build this page on your own virtual machine. The outline code is available here:</w:t>
      </w:r>
    </w:p>
    <w:p w14:paraId="04F29A67" w14:textId="6A1A029C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2E3066C" w14:textId="02BB65CA" w:rsidR="006978DC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 w:rsidRPr="007A6D20">
        <w:rPr>
          <w:rStyle w:val="Hyperlink"/>
        </w:rPr>
        <w:t>https://github.com/billbuchanan/esecurity/tree/master/z_associated/projects/miniproject</w:t>
      </w:r>
    </w:p>
    <w:p w14:paraId="7EFBF96D" w14:textId="739002DC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6CAA456" w14:textId="34060819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The two files you are need are:  crypto.html and cryptojs.js</w:t>
      </w:r>
      <w:r w:rsidR="007A6D20">
        <w:rPr>
          <w:rStyle w:val="Hyperlink"/>
        </w:rPr>
        <w:t xml:space="preserve">, along with the folder </w:t>
      </w:r>
      <w:r w:rsidR="007A6D20" w:rsidRPr="007A6D20">
        <w:rPr>
          <w:rStyle w:val="Hyperlink"/>
          <w:b/>
        </w:rPr>
        <w:t>scripts</w:t>
      </w:r>
      <w:r w:rsidR="007A6D20">
        <w:rPr>
          <w:rStyle w:val="Hyperlink"/>
        </w:rPr>
        <w:t>.</w:t>
      </w:r>
    </w:p>
    <w:p w14:paraId="11854FA3" w14:textId="27616D06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FA035BA" w14:textId="67DA34F3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Download these files</w:t>
      </w:r>
      <w:r w:rsidR="007A6D20">
        <w:rPr>
          <w:rStyle w:val="Hyperlink"/>
        </w:rPr>
        <w:t xml:space="preserve"> from the following ZIP file </w:t>
      </w:r>
      <w:r>
        <w:rPr>
          <w:rStyle w:val="Hyperlink"/>
        </w:rPr>
        <w:t xml:space="preserve">and run the </w:t>
      </w:r>
      <w:r w:rsidRPr="007A6D20">
        <w:rPr>
          <w:rStyle w:val="Hyperlink"/>
          <w:b/>
        </w:rPr>
        <w:t>crypto.html</w:t>
      </w:r>
      <w:r>
        <w:rPr>
          <w:rStyle w:val="Hyperlink"/>
        </w:rPr>
        <w:t xml:space="preserve"> file within your Web browser.</w:t>
      </w:r>
    </w:p>
    <w:p w14:paraId="5FAB723C" w14:textId="392E3933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3D553B16" w14:textId="2B26F153" w:rsidR="007A6D20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 w:rsidRPr="007A6D20">
        <w:rPr>
          <w:rStyle w:val="Hyperlink"/>
        </w:rPr>
        <w:t>https://github.com/billbuchanan/esecurity/blob/master/z_associated/projects/miniproject/cryptojs.zip</w:t>
      </w:r>
    </w:p>
    <w:p w14:paraId="2A23FE27" w14:textId="77777777" w:rsidR="007A6D20" w:rsidRDefault="007A6D20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70F282CB" w14:textId="0AA21098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Does it run? Yes/No</w:t>
      </w:r>
    </w:p>
    <w:p w14:paraId="7FF50271" w14:textId="77777777" w:rsidR="006978DC" w:rsidRDefault="006978DC" w:rsidP="00FF05B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AB7E413" w14:textId="68679555" w:rsidR="006978DC" w:rsidRDefault="006978DC" w:rsidP="006978DC">
      <w:pPr>
        <w:rPr>
          <w:rStyle w:val="Hyperlink"/>
        </w:rPr>
      </w:pPr>
    </w:p>
    <w:p w14:paraId="39000A85" w14:textId="02572751" w:rsidR="00B540AB" w:rsidRDefault="00B540AB" w:rsidP="00820E5A">
      <w:pPr>
        <w:ind w:left="567" w:hanging="567"/>
        <w:rPr>
          <w:rStyle w:val="Hyperlink"/>
        </w:rPr>
      </w:pPr>
    </w:p>
    <w:p w14:paraId="68D8BDB6" w14:textId="74D5613B" w:rsidR="006978DC" w:rsidRDefault="00B540AB" w:rsidP="00820E5A">
      <w:pPr>
        <w:ind w:left="567" w:hanging="567"/>
        <w:rPr>
          <w:rStyle w:val="Hyperlink"/>
        </w:rPr>
      </w:pPr>
      <w:r>
        <w:rPr>
          <w:rStyle w:val="Hyperlink"/>
        </w:rPr>
        <w:t>3</w:t>
      </w:r>
      <w:r w:rsidR="006978DC">
        <w:rPr>
          <w:rStyle w:val="Hyperlink"/>
        </w:rPr>
        <w:t>.</w:t>
      </w:r>
      <w:r w:rsidR="006978DC">
        <w:rPr>
          <w:rStyle w:val="Hyperlink"/>
        </w:rPr>
        <w:tab/>
        <w:t>Now you need to test the code</w:t>
      </w:r>
      <w:r w:rsidR="007A6D20">
        <w:rPr>
          <w:rStyle w:val="Hyperlink"/>
        </w:rPr>
        <w:t>. For the following test the hashing function of your code:</w:t>
      </w:r>
    </w:p>
    <w:p w14:paraId="31A9BD45" w14:textId="57CEC466" w:rsidR="007A6D20" w:rsidRDefault="007A6D20" w:rsidP="006978DC">
      <w:pPr>
        <w:rPr>
          <w:rStyle w:val="Hyperlink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696"/>
        <w:gridCol w:w="1560"/>
        <w:gridCol w:w="2615"/>
        <w:gridCol w:w="1962"/>
        <w:gridCol w:w="1801"/>
      </w:tblGrid>
      <w:tr w:rsidR="007A6D20" w14:paraId="28B65EC6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A268299" w14:textId="02A4CC0A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26D16ED" w14:textId="54D73A65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2615" w:type="dxa"/>
            <w:shd w:val="clear" w:color="auto" w:fill="F2F2F2" w:themeFill="background1" w:themeFillShade="F2"/>
          </w:tcPr>
          <w:p w14:paraId="6E1558CA" w14:textId="03A119F4" w:rsidR="007A6D20" w:rsidRPr="00DF5532" w:rsidRDefault="007A6D20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1962" w:type="dxa"/>
            <w:shd w:val="clear" w:color="auto" w:fill="F2F2F2" w:themeFill="background1" w:themeFillShade="F2"/>
          </w:tcPr>
          <w:p w14:paraId="43FC1D4B" w14:textId="66360866" w:rsidR="007A6D20" w:rsidRPr="00DF5532" w:rsidRDefault="006059BE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 xml:space="preserve">Test using Python </w:t>
            </w:r>
            <w:r w:rsidR="00820E5A">
              <w:rPr>
                <w:rStyle w:val="Hyperlink"/>
                <w:b/>
                <w:sz w:val="20"/>
                <w:szCs w:val="20"/>
              </w:rPr>
              <w:t>[</w:t>
            </w:r>
            <w:r w:rsidRPr="00DF5532">
              <w:rPr>
                <w:rStyle w:val="Hyperlink"/>
                <w:b/>
                <w:sz w:val="20"/>
                <w:szCs w:val="20"/>
              </w:rPr>
              <w:t>see code below</w:t>
            </w:r>
            <w:r w:rsidR="00820E5A">
              <w:rPr>
                <w:rStyle w:val="Hyperlink"/>
                <w:b/>
                <w:sz w:val="20"/>
                <w:szCs w:val="20"/>
              </w:rPr>
              <w:t>](first two hex characters)</w:t>
            </w:r>
          </w:p>
        </w:tc>
        <w:tc>
          <w:tcPr>
            <w:tcW w:w="1801" w:type="dxa"/>
            <w:shd w:val="clear" w:color="auto" w:fill="F2F2F2" w:themeFill="background1" w:themeFillShade="F2"/>
          </w:tcPr>
          <w:p w14:paraId="39FC8CE7" w14:textId="2FE48C53" w:rsidR="007A6D20" w:rsidRPr="00DF5532" w:rsidRDefault="00DF5532" w:rsidP="006978D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Online calculator test</w:t>
            </w:r>
            <w:r w:rsidR="00820E5A">
              <w:rPr>
                <w:rStyle w:val="Hyperlink"/>
                <w:b/>
                <w:sz w:val="20"/>
                <w:szCs w:val="20"/>
              </w:rPr>
              <w:t xml:space="preserve"> </w:t>
            </w:r>
            <w:r w:rsidR="00820E5A">
              <w:rPr>
                <w:rStyle w:val="Hyperlink"/>
                <w:b/>
                <w:sz w:val="20"/>
                <w:szCs w:val="20"/>
              </w:rPr>
              <w:t>](first two hex characters)</w:t>
            </w:r>
          </w:p>
        </w:tc>
      </w:tr>
      <w:tr w:rsidR="007A6D20" w14:paraId="15D5A53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775E9822" w14:textId="2FBBF999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MD5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02FF5820" w14:textId="74F53B80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“elephant”</w:t>
            </w:r>
          </w:p>
        </w:tc>
        <w:tc>
          <w:tcPr>
            <w:tcW w:w="2615" w:type="dxa"/>
          </w:tcPr>
          <w:p w14:paraId="18E47C33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107D6954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363E79D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42337BF6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02F3273" w14:textId="7D98C325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SHA1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DAF43F6" w14:textId="157A4533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“elephant”</w:t>
            </w:r>
          </w:p>
        </w:tc>
        <w:tc>
          <w:tcPr>
            <w:tcW w:w="2615" w:type="dxa"/>
          </w:tcPr>
          <w:p w14:paraId="77CF1A91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F3B2396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7AD11585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2835B9BC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4C2774E4" w14:textId="7CEDD755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SHA256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20BC3795" w14:textId="35833958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“elephant”</w:t>
            </w:r>
          </w:p>
        </w:tc>
        <w:tc>
          <w:tcPr>
            <w:tcW w:w="2615" w:type="dxa"/>
          </w:tcPr>
          <w:p w14:paraId="6FAD000E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5AE80A60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12E2F74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3FDC7A3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302331B2" w14:textId="6223AA22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SHA3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1364FAE" w14:textId="06BB4FCD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“elephant”</w:t>
            </w:r>
          </w:p>
        </w:tc>
        <w:tc>
          <w:tcPr>
            <w:tcW w:w="2615" w:type="dxa"/>
          </w:tcPr>
          <w:p w14:paraId="2B9BB422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0F5A41BD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1498AAC8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398C426F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0848AB35" w14:textId="4CC3B6A4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RIPEMD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66DCB7F7" w14:textId="4C2C1ACC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“elephant”</w:t>
            </w:r>
          </w:p>
        </w:tc>
        <w:tc>
          <w:tcPr>
            <w:tcW w:w="2615" w:type="dxa"/>
          </w:tcPr>
          <w:p w14:paraId="3C8A62E9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240158DE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62BAF66B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  <w:tr w:rsidR="007A6D20" w14:paraId="74847D92" w14:textId="77777777" w:rsidTr="00820E5A">
        <w:tc>
          <w:tcPr>
            <w:tcW w:w="1696" w:type="dxa"/>
            <w:shd w:val="clear" w:color="auto" w:fill="F2F2F2" w:themeFill="background1" w:themeFillShade="F2"/>
          </w:tcPr>
          <w:p w14:paraId="54DD74D0" w14:textId="64588660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PBKDF2</w:t>
            </w:r>
            <w:r w:rsidR="006059BE" w:rsidRPr="006059BE">
              <w:rPr>
                <w:rStyle w:val="Hyperlink"/>
                <w:sz w:val="20"/>
                <w:szCs w:val="20"/>
              </w:rPr>
              <w:t xml:space="preserve"> 256-bit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ED73D42" w14:textId="4243A0DE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“elephant”</w:t>
            </w:r>
          </w:p>
        </w:tc>
        <w:tc>
          <w:tcPr>
            <w:tcW w:w="2615" w:type="dxa"/>
          </w:tcPr>
          <w:p w14:paraId="3255E3D2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962" w:type="dxa"/>
          </w:tcPr>
          <w:p w14:paraId="2411B6C6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1801" w:type="dxa"/>
          </w:tcPr>
          <w:p w14:paraId="569D8858" w14:textId="77777777" w:rsidR="007A6D20" w:rsidRPr="006059BE" w:rsidRDefault="007A6D20" w:rsidP="006978DC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32517012" w14:textId="77777777" w:rsidR="007A6D20" w:rsidRDefault="007A6D20" w:rsidP="006978DC">
      <w:pPr>
        <w:rPr>
          <w:rStyle w:val="Hyperlink"/>
        </w:rPr>
      </w:pPr>
    </w:p>
    <w:p w14:paraId="3000BD0D" w14:textId="26D83E8C" w:rsidR="006978DC" w:rsidRDefault="000E06C2" w:rsidP="006978DC">
      <w:pPr>
        <w:rPr>
          <w:rStyle w:val="Hyperlink"/>
        </w:rPr>
      </w:pPr>
      <w:r>
        <w:rPr>
          <w:rStyle w:val="Hyperlink"/>
        </w:rPr>
        <w:t>The following is some sample code you can test your hashes against:</w:t>
      </w:r>
    </w:p>
    <w:p w14:paraId="47048CCA" w14:textId="77777777" w:rsidR="000E06C2" w:rsidRDefault="000E06C2" w:rsidP="006978DC">
      <w:pPr>
        <w:rPr>
          <w:rStyle w:val="Hyperlink"/>
        </w:rPr>
      </w:pPr>
    </w:p>
    <w:p w14:paraId="0C72B85C" w14:textId="77777777" w:rsidR="007A6D20" w:rsidRPr="006059BE" w:rsidRDefault="007A6D20" w:rsidP="007A6D20">
      <w:pPr>
        <w:rPr>
          <w:rFonts w:ascii="Lucida Console" w:hAnsi="Lucida Console" w:cs="Courier New"/>
          <w:sz w:val="20"/>
          <w:szCs w:val="20"/>
        </w:rPr>
      </w:pPr>
      <w:r w:rsidRPr="006059BE">
        <w:rPr>
          <w:rFonts w:ascii="Lucida Console" w:hAnsi="Lucida Console" w:cs="Courier New"/>
          <w:sz w:val="20"/>
          <w:szCs w:val="20"/>
        </w:rPr>
        <w:t xml:space="preserve">import </w:t>
      </w:r>
      <w:proofErr w:type="spellStart"/>
      <w:r w:rsidRPr="006059BE">
        <w:rPr>
          <w:rFonts w:ascii="Lucida Console" w:hAnsi="Lucida Console" w:cs="Courier New"/>
          <w:sz w:val="20"/>
          <w:szCs w:val="20"/>
        </w:rPr>
        <w:t>hashlib</w:t>
      </w:r>
      <w:proofErr w:type="spellEnd"/>
      <w:r w:rsidRPr="006059BE">
        <w:rPr>
          <w:rFonts w:ascii="Lucida Console" w:hAnsi="Lucida Console" w:cs="Courier New"/>
          <w:sz w:val="20"/>
          <w:szCs w:val="20"/>
        </w:rPr>
        <w:t>;</w:t>
      </w:r>
    </w:p>
    <w:p w14:paraId="0B8E31FA" w14:textId="2480B774" w:rsidR="007A6D20" w:rsidRPr="006059BE" w:rsidRDefault="007A6D20" w:rsidP="007A6D20">
      <w:pPr>
        <w:rPr>
          <w:rFonts w:ascii="Lucida Console" w:hAnsi="Lucida Console" w:cs="Courier New"/>
          <w:sz w:val="20"/>
          <w:szCs w:val="20"/>
        </w:rPr>
      </w:pPr>
      <w:r w:rsidRPr="006059BE">
        <w:rPr>
          <w:rFonts w:ascii="Lucida Console" w:hAnsi="Lucida Console" w:cs="Courier New"/>
          <w:sz w:val="20"/>
          <w:szCs w:val="20"/>
        </w:rPr>
        <w:t xml:space="preserve">import </w:t>
      </w:r>
      <w:proofErr w:type="spellStart"/>
      <w:r w:rsidRPr="006059BE">
        <w:rPr>
          <w:rFonts w:ascii="Lucida Console" w:hAnsi="Lucida Console" w:cs="Courier New"/>
          <w:sz w:val="20"/>
          <w:szCs w:val="20"/>
        </w:rPr>
        <w:t>passlib.hash</w:t>
      </w:r>
      <w:proofErr w:type="spellEnd"/>
      <w:r w:rsidRPr="006059BE">
        <w:rPr>
          <w:rFonts w:ascii="Lucida Console" w:hAnsi="Lucida Console" w:cs="Courier New"/>
          <w:sz w:val="20"/>
          <w:szCs w:val="20"/>
        </w:rPr>
        <w:t>;</w:t>
      </w:r>
    </w:p>
    <w:p w14:paraId="2723DA82" w14:textId="77777777" w:rsidR="000E06C2" w:rsidRPr="006059BE" w:rsidRDefault="000E06C2" w:rsidP="000E06C2">
      <w:pPr>
        <w:rPr>
          <w:rFonts w:ascii="Lucida Console" w:hAnsi="Lucida Console" w:cs="Courier New"/>
          <w:sz w:val="20"/>
          <w:szCs w:val="20"/>
        </w:rPr>
      </w:pPr>
    </w:p>
    <w:p w14:paraId="75611B22" w14:textId="295AEFF3" w:rsidR="007A6D20" w:rsidRPr="006059BE" w:rsidRDefault="007A6D20" w:rsidP="007A6D20">
      <w:pPr>
        <w:rPr>
          <w:rFonts w:ascii="Lucida Console" w:hAnsi="Lucida Console" w:cs="Courier New"/>
          <w:sz w:val="20"/>
          <w:szCs w:val="20"/>
        </w:rPr>
      </w:pPr>
      <w:r w:rsidRPr="006059BE">
        <w:rPr>
          <w:rFonts w:ascii="Lucida Console" w:hAnsi="Lucida Console" w:cs="Courier New"/>
          <w:sz w:val="20"/>
          <w:szCs w:val="20"/>
        </w:rPr>
        <w:t>string="password"</w:t>
      </w:r>
    </w:p>
    <w:p w14:paraId="5BD3FE85" w14:textId="50E446FE" w:rsidR="007A6D20" w:rsidRPr="006059BE" w:rsidRDefault="007A6D20" w:rsidP="007A6D20">
      <w:pPr>
        <w:rPr>
          <w:rFonts w:ascii="Lucida Console" w:hAnsi="Lucida Console" w:cs="Courier New"/>
          <w:sz w:val="20"/>
          <w:szCs w:val="20"/>
        </w:rPr>
      </w:pPr>
      <w:r w:rsidRPr="006059BE">
        <w:rPr>
          <w:rFonts w:ascii="Lucida Console" w:hAnsi="Lucida Console" w:cs="Courier New"/>
          <w:sz w:val="20"/>
          <w:szCs w:val="20"/>
        </w:rPr>
        <w:t>print "General Hashes"</w:t>
      </w:r>
    </w:p>
    <w:p w14:paraId="7ADE8B70" w14:textId="46984D22" w:rsidR="007A6D20" w:rsidRPr="006059BE" w:rsidRDefault="007A6D20" w:rsidP="007A6D20">
      <w:pPr>
        <w:rPr>
          <w:rFonts w:ascii="Lucida Console" w:hAnsi="Lucida Console" w:cs="Courier New"/>
          <w:sz w:val="20"/>
          <w:szCs w:val="20"/>
        </w:rPr>
      </w:pPr>
      <w:r w:rsidRPr="006059BE">
        <w:rPr>
          <w:rFonts w:ascii="Lucida Console" w:hAnsi="Lucida Console" w:cs="Courier New"/>
          <w:sz w:val="20"/>
          <w:szCs w:val="20"/>
        </w:rPr>
        <w:t>print "MD5:"+hashlib.md5(string).</w:t>
      </w:r>
      <w:proofErr w:type="spellStart"/>
      <w:r w:rsidRPr="006059BE">
        <w:rPr>
          <w:rFonts w:ascii="Lucida Console" w:hAnsi="Lucida Console" w:cs="Courier New"/>
          <w:sz w:val="20"/>
          <w:szCs w:val="20"/>
        </w:rPr>
        <w:t>hexdigest</w:t>
      </w:r>
      <w:proofErr w:type="spellEnd"/>
      <w:r w:rsidRPr="006059BE">
        <w:rPr>
          <w:rFonts w:ascii="Lucida Console" w:hAnsi="Lucida Console" w:cs="Courier New"/>
          <w:sz w:val="20"/>
          <w:szCs w:val="20"/>
        </w:rPr>
        <w:t>()</w:t>
      </w:r>
    </w:p>
    <w:p w14:paraId="39A05374" w14:textId="56AE617B" w:rsidR="007A6D20" w:rsidRPr="006059BE" w:rsidRDefault="007A6D20" w:rsidP="007A6D20">
      <w:pPr>
        <w:rPr>
          <w:rFonts w:ascii="Lucida Console" w:hAnsi="Lucida Console" w:cs="Courier New"/>
          <w:sz w:val="20"/>
          <w:szCs w:val="20"/>
        </w:rPr>
      </w:pPr>
      <w:r w:rsidRPr="006059BE">
        <w:rPr>
          <w:rFonts w:ascii="Lucida Console" w:hAnsi="Lucida Console" w:cs="Courier New"/>
          <w:sz w:val="20"/>
          <w:szCs w:val="20"/>
        </w:rPr>
        <w:t>print "SHA1:"+hashlib.sha1(string).</w:t>
      </w:r>
      <w:proofErr w:type="spellStart"/>
      <w:r w:rsidRPr="006059BE">
        <w:rPr>
          <w:rFonts w:ascii="Lucida Console" w:hAnsi="Lucida Console" w:cs="Courier New"/>
          <w:sz w:val="20"/>
          <w:szCs w:val="20"/>
        </w:rPr>
        <w:t>hexdigest</w:t>
      </w:r>
      <w:proofErr w:type="spellEnd"/>
      <w:r w:rsidRPr="006059BE">
        <w:rPr>
          <w:rFonts w:ascii="Lucida Console" w:hAnsi="Lucida Console" w:cs="Courier New"/>
          <w:sz w:val="20"/>
          <w:szCs w:val="20"/>
        </w:rPr>
        <w:t>()</w:t>
      </w:r>
    </w:p>
    <w:p w14:paraId="19E8E54E" w14:textId="16B1AF57" w:rsidR="007A6D20" w:rsidRPr="006059BE" w:rsidRDefault="007A6D20" w:rsidP="007A6D20">
      <w:pPr>
        <w:rPr>
          <w:rFonts w:ascii="Lucida Console" w:hAnsi="Lucida Console" w:cs="Courier New"/>
          <w:sz w:val="20"/>
          <w:szCs w:val="20"/>
        </w:rPr>
      </w:pPr>
      <w:r w:rsidRPr="006059BE">
        <w:rPr>
          <w:rFonts w:ascii="Lucida Console" w:hAnsi="Lucida Console" w:cs="Courier New"/>
          <w:sz w:val="20"/>
          <w:szCs w:val="20"/>
        </w:rPr>
        <w:t>print "SHA256:"+hashlib.sha256(string).</w:t>
      </w:r>
      <w:proofErr w:type="spellStart"/>
      <w:r w:rsidRPr="006059BE">
        <w:rPr>
          <w:rFonts w:ascii="Lucida Console" w:hAnsi="Lucida Console" w:cs="Courier New"/>
          <w:sz w:val="20"/>
          <w:szCs w:val="20"/>
        </w:rPr>
        <w:t>hexdigest</w:t>
      </w:r>
      <w:proofErr w:type="spellEnd"/>
      <w:r w:rsidRPr="006059BE">
        <w:rPr>
          <w:rFonts w:ascii="Lucida Console" w:hAnsi="Lucida Console" w:cs="Courier New"/>
          <w:sz w:val="20"/>
          <w:szCs w:val="20"/>
        </w:rPr>
        <w:t>()</w:t>
      </w:r>
    </w:p>
    <w:p w14:paraId="73D08FAB" w14:textId="504C212C" w:rsidR="007A6D20" w:rsidRPr="006059BE" w:rsidRDefault="007A6D20" w:rsidP="007A6D20">
      <w:pPr>
        <w:rPr>
          <w:rFonts w:ascii="Lucida Console" w:hAnsi="Lucida Console" w:cs="Courier New"/>
          <w:sz w:val="20"/>
          <w:szCs w:val="20"/>
        </w:rPr>
      </w:pPr>
      <w:r w:rsidRPr="006059BE">
        <w:rPr>
          <w:rFonts w:ascii="Lucida Console" w:hAnsi="Lucida Console" w:cs="Courier New"/>
          <w:sz w:val="20"/>
          <w:szCs w:val="20"/>
        </w:rPr>
        <w:t>print "SHA512:"+hashlib.sha512(string).</w:t>
      </w:r>
      <w:proofErr w:type="spellStart"/>
      <w:r w:rsidRPr="006059BE">
        <w:rPr>
          <w:rFonts w:ascii="Lucida Console" w:hAnsi="Lucida Console" w:cs="Courier New"/>
          <w:sz w:val="20"/>
          <w:szCs w:val="20"/>
        </w:rPr>
        <w:t>hexdigest</w:t>
      </w:r>
      <w:proofErr w:type="spellEnd"/>
      <w:r w:rsidRPr="006059BE">
        <w:rPr>
          <w:rFonts w:ascii="Lucida Console" w:hAnsi="Lucida Console" w:cs="Courier New"/>
          <w:sz w:val="20"/>
          <w:szCs w:val="20"/>
        </w:rPr>
        <w:t>()</w:t>
      </w:r>
    </w:p>
    <w:p w14:paraId="3F5B4873" w14:textId="6F30896B" w:rsidR="000E06C2" w:rsidRDefault="000E06C2" w:rsidP="000E06C2">
      <w:pPr>
        <w:rPr>
          <w:rFonts w:ascii="Courier New" w:hAnsi="Courier New" w:cs="Courier New"/>
          <w:sz w:val="23"/>
          <w:szCs w:val="23"/>
        </w:rPr>
      </w:pPr>
    </w:p>
    <w:p w14:paraId="3414BFC3" w14:textId="1B0D7947" w:rsidR="00823240" w:rsidRDefault="00823240" w:rsidP="000E06C2">
      <w:pPr>
        <w:rPr>
          <w:rFonts w:ascii="Courier New" w:hAnsi="Courier New" w:cs="Courier New"/>
          <w:sz w:val="23"/>
          <w:szCs w:val="23"/>
        </w:rPr>
      </w:pPr>
    </w:p>
    <w:p w14:paraId="6EF25FAC" w14:textId="77777777" w:rsidR="00823240" w:rsidRDefault="00823240" w:rsidP="000E06C2">
      <w:pPr>
        <w:rPr>
          <w:rFonts w:ascii="Courier New" w:hAnsi="Courier New" w:cs="Courier New"/>
          <w:sz w:val="23"/>
          <w:szCs w:val="23"/>
        </w:rPr>
      </w:pPr>
    </w:p>
    <w:p w14:paraId="47E8BB98" w14:textId="5BFBFD89" w:rsidR="006978DC" w:rsidRDefault="00823240" w:rsidP="006978DC">
      <w:pPr>
        <w:rPr>
          <w:rStyle w:val="Hyperlink"/>
        </w:rPr>
      </w:pPr>
      <w:r>
        <w:rPr>
          <w:rStyle w:val="Hyperlink"/>
        </w:rPr>
        <w:t xml:space="preserve">To test your PBKDF2 code, you will have to take the salt generated randomly from your Web page and </w:t>
      </w:r>
      <w:r w:rsidR="006059BE">
        <w:rPr>
          <w:rStyle w:val="Hyperlink"/>
        </w:rPr>
        <w:t>copy it. For example:</w:t>
      </w:r>
    </w:p>
    <w:p w14:paraId="687C2C97" w14:textId="52056C42" w:rsidR="00823240" w:rsidRDefault="00823240" w:rsidP="006978DC">
      <w:pPr>
        <w:rPr>
          <w:rStyle w:val="Hyperlink"/>
        </w:rPr>
      </w:pPr>
    </w:p>
    <w:p w14:paraId="67CEEAFE" w14:textId="77777777" w:rsidR="00820E5A" w:rsidRPr="00820E5A" w:rsidRDefault="00820E5A" w:rsidP="00820E5A">
      <w:pPr>
        <w:rPr>
          <w:rStyle w:val="Hyperlink"/>
          <w:rFonts w:ascii="Lucida Console" w:hAnsi="Lucida Console"/>
          <w:sz w:val="20"/>
          <w:szCs w:val="20"/>
        </w:rPr>
      </w:pPr>
      <w:r w:rsidRPr="00820E5A">
        <w:rPr>
          <w:rStyle w:val="Hyperlink"/>
          <w:rFonts w:ascii="Lucida Console" w:hAnsi="Lucida Console"/>
          <w:sz w:val="20"/>
          <w:szCs w:val="20"/>
        </w:rPr>
        <w:t>Type:</w:t>
      </w:r>
      <w:r w:rsidRPr="00820E5A">
        <w:rPr>
          <w:rStyle w:val="Hyperlink"/>
          <w:rFonts w:ascii="Lucida Console" w:hAnsi="Lucida Console"/>
          <w:sz w:val="20"/>
          <w:szCs w:val="20"/>
        </w:rPr>
        <w:tab/>
      </w:r>
      <w:r w:rsidRPr="00820E5A">
        <w:rPr>
          <w:rStyle w:val="Hyperlink"/>
          <w:rFonts w:ascii="Lucida Console" w:hAnsi="Lucida Console"/>
          <w:sz w:val="20"/>
          <w:szCs w:val="20"/>
        </w:rPr>
        <w:tab/>
        <w:t>PBKDF2</w:t>
      </w:r>
    </w:p>
    <w:p w14:paraId="0819FA21" w14:textId="77777777" w:rsidR="00820E5A" w:rsidRPr="00820E5A" w:rsidRDefault="00820E5A" w:rsidP="00820E5A">
      <w:pPr>
        <w:rPr>
          <w:rStyle w:val="Hyperlink"/>
          <w:rFonts w:ascii="Lucida Console" w:hAnsi="Lucida Console"/>
          <w:sz w:val="20"/>
          <w:szCs w:val="20"/>
        </w:rPr>
      </w:pPr>
      <w:r w:rsidRPr="00820E5A">
        <w:rPr>
          <w:rStyle w:val="Hyperlink"/>
          <w:rFonts w:ascii="Lucida Console" w:hAnsi="Lucida Console"/>
          <w:sz w:val="20"/>
          <w:szCs w:val="20"/>
        </w:rPr>
        <w:t>Message:</w:t>
      </w:r>
      <w:r w:rsidRPr="00820E5A">
        <w:rPr>
          <w:rStyle w:val="Hyperlink"/>
          <w:rFonts w:ascii="Lucida Console" w:hAnsi="Lucida Console"/>
          <w:sz w:val="20"/>
          <w:szCs w:val="20"/>
        </w:rPr>
        <w:tab/>
        <w:t>Hello</w:t>
      </w:r>
    </w:p>
    <w:p w14:paraId="679D6E05" w14:textId="77777777" w:rsidR="00820E5A" w:rsidRPr="00820E5A" w:rsidRDefault="00820E5A" w:rsidP="00820E5A">
      <w:pPr>
        <w:rPr>
          <w:rStyle w:val="Hyperlink"/>
          <w:rFonts w:ascii="Lucida Console" w:hAnsi="Lucida Console"/>
          <w:sz w:val="20"/>
          <w:szCs w:val="20"/>
        </w:rPr>
      </w:pPr>
      <w:r w:rsidRPr="00820E5A">
        <w:rPr>
          <w:rStyle w:val="Hyperlink"/>
          <w:rFonts w:ascii="Lucida Console" w:hAnsi="Lucida Console"/>
          <w:sz w:val="20"/>
          <w:szCs w:val="20"/>
        </w:rPr>
        <w:t>Salt:</w:t>
      </w:r>
      <w:r w:rsidRPr="00820E5A">
        <w:rPr>
          <w:rStyle w:val="Hyperlink"/>
          <w:rFonts w:ascii="Lucida Console" w:hAnsi="Lucida Console"/>
          <w:sz w:val="20"/>
          <w:szCs w:val="20"/>
        </w:rPr>
        <w:tab/>
      </w:r>
      <w:r w:rsidRPr="00820E5A">
        <w:rPr>
          <w:rStyle w:val="Hyperlink"/>
          <w:rFonts w:ascii="Lucida Console" w:hAnsi="Lucida Console"/>
          <w:sz w:val="20"/>
          <w:szCs w:val="20"/>
        </w:rPr>
        <w:tab/>
      </w:r>
      <w:r w:rsidRPr="00820E5A">
        <w:rPr>
          <w:rStyle w:val="Hyperlink"/>
          <w:rFonts w:ascii="Lucida Console" w:hAnsi="Lucida Console"/>
          <w:b/>
          <w:sz w:val="20"/>
          <w:szCs w:val="20"/>
        </w:rPr>
        <w:t>0b72ad84e34c9fc218dc92bc13463fd3</w:t>
      </w:r>
    </w:p>
    <w:p w14:paraId="1D92B233" w14:textId="77777777" w:rsidR="00820E5A" w:rsidRPr="00820E5A" w:rsidRDefault="00820E5A" w:rsidP="00820E5A">
      <w:pPr>
        <w:rPr>
          <w:rStyle w:val="Hyperlink"/>
          <w:rFonts w:ascii="Lucida Console" w:hAnsi="Lucida Console"/>
          <w:sz w:val="20"/>
          <w:szCs w:val="20"/>
        </w:rPr>
      </w:pPr>
      <w:r w:rsidRPr="00820E5A">
        <w:rPr>
          <w:rStyle w:val="Hyperlink"/>
          <w:rFonts w:ascii="Lucida Console" w:hAnsi="Lucida Console"/>
          <w:sz w:val="20"/>
          <w:szCs w:val="20"/>
        </w:rPr>
        <w:t>128-bit:</w:t>
      </w:r>
      <w:r w:rsidRPr="00820E5A">
        <w:rPr>
          <w:rStyle w:val="Hyperlink"/>
          <w:rFonts w:ascii="Lucida Console" w:hAnsi="Lucida Console"/>
          <w:sz w:val="20"/>
          <w:szCs w:val="20"/>
        </w:rPr>
        <w:tab/>
        <w:t>0e914d54afec72d31645c16be7da64f6</w:t>
      </w:r>
    </w:p>
    <w:p w14:paraId="1FCB1616" w14:textId="77777777" w:rsidR="00820E5A" w:rsidRPr="00820E5A" w:rsidRDefault="00820E5A" w:rsidP="00820E5A">
      <w:pPr>
        <w:rPr>
          <w:rStyle w:val="Hyperlink"/>
          <w:rFonts w:ascii="Lucida Console" w:hAnsi="Lucida Console"/>
          <w:sz w:val="20"/>
          <w:szCs w:val="20"/>
        </w:rPr>
      </w:pPr>
      <w:r w:rsidRPr="00820E5A">
        <w:rPr>
          <w:rStyle w:val="Hyperlink"/>
          <w:rFonts w:ascii="Lucida Console" w:hAnsi="Lucida Console"/>
          <w:sz w:val="20"/>
          <w:szCs w:val="20"/>
        </w:rPr>
        <w:t>256-bit:</w:t>
      </w:r>
      <w:r w:rsidRPr="00820E5A">
        <w:rPr>
          <w:rStyle w:val="Hyperlink"/>
          <w:rFonts w:ascii="Lucida Console" w:hAnsi="Lucida Console"/>
          <w:sz w:val="20"/>
          <w:szCs w:val="20"/>
        </w:rPr>
        <w:tab/>
        <w:t>0e914d54afec72d31645c16be7da64f6d30d06271d0e76a2df77ae859ad2c562</w:t>
      </w:r>
    </w:p>
    <w:p w14:paraId="76A897D4" w14:textId="4D1B0F60" w:rsidR="00823240" w:rsidRDefault="00820E5A" w:rsidP="00820E5A">
      <w:pPr>
        <w:rPr>
          <w:rStyle w:val="Hyperlink"/>
        </w:rPr>
      </w:pPr>
      <w:r w:rsidRPr="00820E5A">
        <w:rPr>
          <w:rStyle w:val="Hyperlink"/>
          <w:rFonts w:ascii="Lucida Console" w:hAnsi="Lucida Console"/>
          <w:sz w:val="20"/>
          <w:szCs w:val="20"/>
        </w:rPr>
        <w:t>512-bit:</w:t>
      </w:r>
      <w:r w:rsidRPr="00820E5A">
        <w:rPr>
          <w:rStyle w:val="Hyperlink"/>
          <w:rFonts w:ascii="Lucida Console" w:hAnsi="Lucida Console"/>
          <w:sz w:val="20"/>
          <w:szCs w:val="20"/>
        </w:rPr>
        <w:tab/>
        <w:t>0e914d54afec72d31645c16be7da64f6d30d06271d0e76a2df77ae859ad2c56246414ff7fa4a55382c5201bcd803c54bf340a5fd998f98a9580758f4a904dd48</w:t>
      </w:r>
    </w:p>
    <w:p w14:paraId="0BE0CF69" w14:textId="77777777" w:rsidR="00820E5A" w:rsidRDefault="00820E5A" w:rsidP="006978DC">
      <w:pPr>
        <w:rPr>
          <w:rStyle w:val="Hyperlink"/>
        </w:rPr>
      </w:pPr>
    </w:p>
    <w:p w14:paraId="5CC02D55" w14:textId="356C03F6" w:rsidR="00823240" w:rsidRDefault="00823240" w:rsidP="006978DC">
      <w:pPr>
        <w:rPr>
          <w:rStyle w:val="Hyperlink"/>
        </w:rPr>
      </w:pPr>
      <w:r>
        <w:rPr>
          <w:rStyle w:val="Hyperlink"/>
        </w:rPr>
        <w:t xml:space="preserve">The JavaScript integration has 1,000 iterations, </w:t>
      </w:r>
      <w:r w:rsidR="006059BE">
        <w:rPr>
          <w:rStyle w:val="Hyperlink"/>
        </w:rPr>
        <w:t>so we can create a Python program which will convert this hex value for the salt into ASCII:</w:t>
      </w:r>
    </w:p>
    <w:p w14:paraId="1E36CDB1" w14:textId="377DBF5E" w:rsidR="00823240" w:rsidRDefault="00823240" w:rsidP="006978DC">
      <w:pPr>
        <w:rPr>
          <w:rStyle w:val="Hyperlink"/>
        </w:rPr>
      </w:pPr>
    </w:p>
    <w:p w14:paraId="7314BA9C" w14:textId="77777777" w:rsidR="00823240" w:rsidRPr="00823240" w:rsidRDefault="00823240" w:rsidP="00823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 xml:space="preserve">import </w:t>
      </w:r>
      <w:proofErr w:type="spellStart"/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hashlib</w:t>
      </w:r>
      <w:proofErr w:type="spellEnd"/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;</w:t>
      </w:r>
    </w:p>
    <w:p w14:paraId="7D47E456" w14:textId="77777777" w:rsidR="00823240" w:rsidRPr="00823240" w:rsidRDefault="00823240" w:rsidP="00823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 xml:space="preserve">import </w:t>
      </w:r>
      <w:proofErr w:type="spellStart"/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passlib.hash</w:t>
      </w:r>
      <w:proofErr w:type="spellEnd"/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;</w:t>
      </w:r>
    </w:p>
    <w:p w14:paraId="4A0FA636" w14:textId="77777777" w:rsidR="00823240" w:rsidRPr="00823240" w:rsidRDefault="00823240" w:rsidP="00823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</w:p>
    <w:p w14:paraId="55683FE8" w14:textId="77777777" w:rsidR="00823240" w:rsidRPr="00823240" w:rsidRDefault="00823240" w:rsidP="00823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salt="</w:t>
      </w:r>
      <w:r w:rsidRPr="00823240">
        <w:rPr>
          <w:rFonts w:ascii="Lucida Console" w:eastAsiaTheme="minorEastAsia" w:hAnsi="Lucida Console" w:cs="Menlo"/>
          <w:b/>
          <w:color w:val="000000"/>
          <w:sz w:val="20"/>
          <w:szCs w:val="20"/>
          <w:lang w:val="en-US" w:eastAsia="zh-CN"/>
        </w:rPr>
        <w:t>0b72ad84e34c9fc218dc92bc13463fd3</w:t>
      </w:r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"</w:t>
      </w:r>
    </w:p>
    <w:p w14:paraId="1B687C67" w14:textId="3FF9ACCB" w:rsidR="00823240" w:rsidRDefault="00823240" w:rsidP="00823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salt=</w:t>
      </w:r>
      <w:proofErr w:type="spellStart"/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salt.decode</w:t>
      </w:r>
      <w:proofErr w:type="spellEnd"/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('hex')</w:t>
      </w:r>
    </w:p>
    <w:p w14:paraId="6866CEFF" w14:textId="564865E2" w:rsidR="00823240" w:rsidRPr="00823240" w:rsidRDefault="00823240" w:rsidP="00823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print 'Salt is ',</w:t>
      </w:r>
      <w:proofErr w:type="spellStart"/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salt.encode</w:t>
      </w:r>
      <w:proofErr w:type="spellEnd"/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('base64')</w:t>
      </w:r>
    </w:p>
    <w:p w14:paraId="12793C16" w14:textId="6A39A783" w:rsidR="00823240" w:rsidRPr="00823240" w:rsidRDefault="00823240" w:rsidP="00823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string="</w:t>
      </w:r>
      <w:r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Hello</w:t>
      </w:r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"</w:t>
      </w:r>
    </w:p>
    <w:p w14:paraId="7DA093A7" w14:textId="77777777" w:rsidR="00823240" w:rsidRPr="00823240" w:rsidRDefault="00823240" w:rsidP="00823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</w:p>
    <w:p w14:paraId="144D76DD" w14:textId="77777777" w:rsidR="00823240" w:rsidRPr="00823240" w:rsidRDefault="00823240" w:rsidP="00823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print "PBKDF2 (SHA1):"+passlib.hash.pbkdf2_sha1.encrypt(string, salt=</w:t>
      </w:r>
      <w:proofErr w:type="spellStart"/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salt,rounds</w:t>
      </w:r>
      <w:proofErr w:type="spellEnd"/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=1000)</w:t>
      </w:r>
    </w:p>
    <w:p w14:paraId="7AD5C63C" w14:textId="77777777" w:rsidR="00823240" w:rsidRPr="00823240" w:rsidRDefault="00823240" w:rsidP="00823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print "PBKDF2 (SHA256):"+passlib.hash.pbkdf2_sha256.encrypt(string, salt=</w:t>
      </w:r>
      <w:proofErr w:type="spellStart"/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salt,rounds</w:t>
      </w:r>
      <w:proofErr w:type="spellEnd"/>
      <w:r w:rsidRPr="00823240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=1000)</w:t>
      </w:r>
    </w:p>
    <w:p w14:paraId="6E23383C" w14:textId="327967BE" w:rsidR="00823240" w:rsidRDefault="00823240" w:rsidP="00823240">
      <w:pPr>
        <w:rPr>
          <w:rStyle w:val="Hyperlink"/>
        </w:rPr>
      </w:pPr>
    </w:p>
    <w:p w14:paraId="768DB94A" w14:textId="1E354B65" w:rsidR="00823240" w:rsidRDefault="00823240" w:rsidP="00823240">
      <w:pPr>
        <w:rPr>
          <w:rStyle w:val="Hyperlink"/>
        </w:rPr>
      </w:pPr>
      <w:r>
        <w:rPr>
          <w:rStyle w:val="Hyperlink"/>
        </w:rPr>
        <w:t>When we run this example</w:t>
      </w:r>
      <w:r w:rsidR="00820E5A">
        <w:rPr>
          <w:rStyle w:val="Hyperlink"/>
        </w:rPr>
        <w:t>,</w:t>
      </w:r>
      <w:r>
        <w:rPr>
          <w:rStyle w:val="Hyperlink"/>
        </w:rPr>
        <w:t xml:space="preserve"> we get:</w:t>
      </w:r>
    </w:p>
    <w:p w14:paraId="29913D65" w14:textId="43ED1E30" w:rsidR="00823240" w:rsidRDefault="00823240" w:rsidP="00823240">
      <w:pPr>
        <w:rPr>
          <w:rStyle w:val="Hyperlink"/>
        </w:rPr>
      </w:pPr>
    </w:p>
    <w:p w14:paraId="2A7A1871" w14:textId="77777777" w:rsidR="00823240" w:rsidRPr="006059BE" w:rsidRDefault="00823240" w:rsidP="0082324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PBKDF2 (SHA1):$pbkdf2$1000$C3KthONMn8IY3JK8E0Y/0w$sVnP8TwZ0pizjc0KrvmN/m31sTM</w:t>
      </w:r>
    </w:p>
    <w:p w14:paraId="7AABF0C0" w14:textId="28CB132C" w:rsidR="00823240" w:rsidRPr="006059BE" w:rsidRDefault="00823240" w:rsidP="00823240">
      <w:pPr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</w:pP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lastRenderedPageBreak/>
        <w:t>PBKDF2 (SHA256):$pbkdf2-sha256$1000$</w:t>
      </w:r>
      <w:r w:rsidRPr="006059BE">
        <w:rPr>
          <w:rFonts w:ascii="Lucida Console" w:eastAsiaTheme="minorEastAsia" w:hAnsi="Lucida Console" w:cs="Menlo"/>
          <w:color w:val="FF0000"/>
          <w:sz w:val="20"/>
          <w:szCs w:val="20"/>
          <w:lang w:val="en-US" w:eastAsia="zh-CN"/>
        </w:rPr>
        <w:t>C3KthONMn8IY3JK8E0Y/0w</w:t>
      </w:r>
      <w:r w:rsidRPr="00820E5A">
        <w:rPr>
          <w:rFonts w:ascii="Lucida Console" w:eastAsiaTheme="minorEastAsia" w:hAnsi="Lucida Console" w:cs="Menlo"/>
          <w:sz w:val="20"/>
          <w:szCs w:val="20"/>
          <w:lang w:val="en-US" w:eastAsia="zh-CN"/>
        </w:rPr>
        <w:t>$</w:t>
      </w:r>
      <w:r w:rsidRPr="006059BE">
        <w:rPr>
          <w:rFonts w:ascii="Lucida Console" w:eastAsiaTheme="minorEastAsia" w:hAnsi="Lucida Console" w:cs="Menlo"/>
          <w:color w:val="000000"/>
          <w:sz w:val="20"/>
          <w:szCs w:val="20"/>
          <w:lang w:val="en-US" w:eastAsia="zh-CN"/>
        </w:rPr>
        <w:t>1c6YlCPSb4MdKTlqXGo/NrlpDQy0oivGTmtl2F3cyuk</w:t>
      </w:r>
    </w:p>
    <w:p w14:paraId="11AB4C50" w14:textId="739B5DEB" w:rsidR="006059BE" w:rsidRDefault="006059BE" w:rsidP="00823240">
      <w:pPr>
        <w:rPr>
          <w:rStyle w:val="Hyperlink"/>
        </w:rPr>
      </w:pPr>
    </w:p>
    <w:p w14:paraId="2A6EFDCD" w14:textId="18C1C2E0" w:rsidR="006059BE" w:rsidRDefault="006059BE" w:rsidP="00823240">
      <w:pPr>
        <w:rPr>
          <w:rStyle w:val="Hyperlink"/>
        </w:rPr>
      </w:pPr>
      <w:r>
        <w:rPr>
          <w:rStyle w:val="Hyperlink"/>
        </w:rPr>
        <w:t>We can see the salt value in Base64, and the hash value after it.</w:t>
      </w:r>
    </w:p>
    <w:p w14:paraId="5C5DDB2C" w14:textId="17AE11FC" w:rsidR="00820E5A" w:rsidRDefault="00820E5A" w:rsidP="00823240">
      <w:pPr>
        <w:rPr>
          <w:rStyle w:val="Hyperlink"/>
        </w:rPr>
      </w:pPr>
    </w:p>
    <w:p w14:paraId="0BF4B2B6" w14:textId="66DC8E49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 xml:space="preserve">For RIPEMD160, can you implement your own checker? What is the code </w:t>
      </w:r>
      <w:proofErr w:type="gramStart"/>
      <w:r>
        <w:rPr>
          <w:rStyle w:val="Hyperlink"/>
        </w:rPr>
        <w:t>used:</w:t>
      </w:r>
      <w:proofErr w:type="gramEnd"/>
    </w:p>
    <w:p w14:paraId="4C77F2E4" w14:textId="364B7A6F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08A4CE18" w14:textId="77777777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1DA6B0E8" w14:textId="1EDD66C9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2EBCF0D5" w14:textId="216FDD9E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B95BFC0" w14:textId="309F35B8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  <w:r>
        <w:rPr>
          <w:rStyle w:val="Hyperlink"/>
        </w:rPr>
        <w:t>By performing an on-line search, can you find an application where RIPEMD160 is used?</w:t>
      </w:r>
    </w:p>
    <w:p w14:paraId="0651276F" w14:textId="72627AF4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4713D43B" w14:textId="77777777" w:rsidR="00820E5A" w:rsidRDefault="00820E5A" w:rsidP="00820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Hyperlink"/>
        </w:rPr>
      </w:pPr>
    </w:p>
    <w:p w14:paraId="552DD628" w14:textId="5A7D9E9C" w:rsidR="00820E5A" w:rsidRDefault="00820E5A" w:rsidP="00823240">
      <w:pPr>
        <w:rPr>
          <w:rStyle w:val="Hyperlink"/>
        </w:rPr>
      </w:pPr>
    </w:p>
    <w:p w14:paraId="292B461D" w14:textId="196601A8" w:rsidR="00B540AB" w:rsidRDefault="00B540AB" w:rsidP="00B540AB">
      <w:pPr>
        <w:ind w:left="567" w:hanging="567"/>
        <w:rPr>
          <w:rStyle w:val="Hyperlink"/>
        </w:rPr>
      </w:pPr>
      <w:r>
        <w:rPr>
          <w:rStyle w:val="Hyperlink"/>
        </w:rPr>
        <w:t>4</w:t>
      </w:r>
      <w:r>
        <w:rPr>
          <w:rStyle w:val="Hyperlink"/>
        </w:rPr>
        <w:t>.</w:t>
      </w:r>
      <w:r>
        <w:rPr>
          <w:rStyle w:val="Hyperlink"/>
        </w:rPr>
        <w:tab/>
        <w:t xml:space="preserve">For the following test the </w:t>
      </w:r>
      <w:r>
        <w:rPr>
          <w:rStyle w:val="Hyperlink"/>
        </w:rPr>
        <w:t>MAC</w:t>
      </w:r>
      <w:r>
        <w:rPr>
          <w:rStyle w:val="Hyperlink"/>
        </w:rPr>
        <w:t xml:space="preserve"> function of your code:</w:t>
      </w:r>
    </w:p>
    <w:p w14:paraId="7C2D8852" w14:textId="77777777" w:rsidR="00B540AB" w:rsidRDefault="00B540AB" w:rsidP="00B540AB">
      <w:pPr>
        <w:rPr>
          <w:rStyle w:val="Hyperlink"/>
        </w:rPr>
      </w:pP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696"/>
        <w:gridCol w:w="1560"/>
        <w:gridCol w:w="1417"/>
        <w:gridCol w:w="2126"/>
        <w:gridCol w:w="2268"/>
      </w:tblGrid>
      <w:tr w:rsidR="00B540AB" w14:paraId="655DE79C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79D39E0F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Function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663916C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Word to hash</w:t>
            </w:r>
          </w:p>
        </w:tc>
        <w:tc>
          <w:tcPr>
            <w:tcW w:w="1417" w:type="dxa"/>
            <w:shd w:val="clear" w:color="auto" w:fill="F2F2F2" w:themeFill="background1" w:themeFillShade="F2"/>
          </w:tcPr>
          <w:p w14:paraId="2636DB92" w14:textId="0EE91E51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>
              <w:rPr>
                <w:rStyle w:val="Hyperlink"/>
                <w:b/>
                <w:sz w:val="20"/>
                <w:szCs w:val="20"/>
              </w:rPr>
              <w:t>Password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74CEAC54" w14:textId="21A3DBE0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>Result from your Web page (first two hex characters)</w:t>
            </w:r>
          </w:p>
        </w:tc>
        <w:tc>
          <w:tcPr>
            <w:tcW w:w="2268" w:type="dxa"/>
            <w:shd w:val="clear" w:color="auto" w:fill="F2F2F2" w:themeFill="background1" w:themeFillShade="F2"/>
          </w:tcPr>
          <w:p w14:paraId="37B61963" w14:textId="77777777" w:rsidR="00B540AB" w:rsidRPr="00DF5532" w:rsidRDefault="00B540AB" w:rsidP="006A40FC">
            <w:pPr>
              <w:rPr>
                <w:rStyle w:val="Hyperlink"/>
                <w:b/>
                <w:sz w:val="20"/>
                <w:szCs w:val="20"/>
              </w:rPr>
            </w:pPr>
            <w:r w:rsidRPr="00DF5532">
              <w:rPr>
                <w:rStyle w:val="Hyperlink"/>
                <w:b/>
                <w:sz w:val="20"/>
                <w:szCs w:val="20"/>
              </w:rPr>
              <w:t xml:space="preserve">Test using Python </w:t>
            </w:r>
            <w:r>
              <w:rPr>
                <w:rStyle w:val="Hyperlink"/>
                <w:b/>
                <w:sz w:val="20"/>
                <w:szCs w:val="20"/>
              </w:rPr>
              <w:t>[</w:t>
            </w:r>
            <w:r w:rsidRPr="00DF5532">
              <w:rPr>
                <w:rStyle w:val="Hyperlink"/>
                <w:b/>
                <w:sz w:val="20"/>
                <w:szCs w:val="20"/>
              </w:rPr>
              <w:t>see code below</w:t>
            </w:r>
            <w:r>
              <w:rPr>
                <w:rStyle w:val="Hyperlink"/>
                <w:b/>
                <w:sz w:val="20"/>
                <w:szCs w:val="20"/>
              </w:rPr>
              <w:t>](first two hex characters)</w:t>
            </w:r>
          </w:p>
        </w:tc>
      </w:tr>
      <w:tr w:rsidR="00B540AB" w14:paraId="599BAE26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5E8B3B3D" w14:textId="462ABCF1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MD5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1E6C7EC2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“elephant”</w:t>
            </w:r>
          </w:p>
        </w:tc>
        <w:tc>
          <w:tcPr>
            <w:tcW w:w="1417" w:type="dxa"/>
          </w:tcPr>
          <w:p w14:paraId="01436FC8" w14:textId="740ABBAC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4347AC06" w14:textId="2192368C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2F9F29F6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  <w:tr w:rsidR="00B540AB" w14:paraId="451C665E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4474CED5" w14:textId="331AD4E2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SHA1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502F91DA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“elephant”</w:t>
            </w:r>
          </w:p>
        </w:tc>
        <w:tc>
          <w:tcPr>
            <w:tcW w:w="1417" w:type="dxa"/>
          </w:tcPr>
          <w:p w14:paraId="654AA0AE" w14:textId="4695D8B0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4BFB352E" w14:textId="1323F3BF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F340F82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  <w:tr w:rsidR="00B540AB" w14:paraId="7C0EB764" w14:textId="77777777" w:rsidTr="00B540AB">
        <w:tc>
          <w:tcPr>
            <w:tcW w:w="1696" w:type="dxa"/>
            <w:shd w:val="clear" w:color="auto" w:fill="F2F2F2" w:themeFill="background1" w:themeFillShade="F2"/>
          </w:tcPr>
          <w:p w14:paraId="6D8FFC69" w14:textId="0C06458A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HMAC(</w:t>
            </w:r>
            <w:r w:rsidRPr="006059BE">
              <w:rPr>
                <w:rStyle w:val="Hyperlink"/>
                <w:sz w:val="20"/>
                <w:szCs w:val="20"/>
              </w:rPr>
              <w:t>SHA256</w:t>
            </w:r>
            <w:r>
              <w:rPr>
                <w:rStyle w:val="Hyperlink"/>
                <w:sz w:val="20"/>
                <w:szCs w:val="20"/>
              </w:rPr>
              <w:t>)</w:t>
            </w:r>
          </w:p>
        </w:tc>
        <w:tc>
          <w:tcPr>
            <w:tcW w:w="1560" w:type="dxa"/>
            <w:shd w:val="clear" w:color="auto" w:fill="F2F2F2" w:themeFill="background1" w:themeFillShade="F2"/>
          </w:tcPr>
          <w:p w14:paraId="47D3474C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 w:rsidRPr="006059BE">
              <w:rPr>
                <w:rStyle w:val="Hyperlink"/>
                <w:sz w:val="20"/>
                <w:szCs w:val="20"/>
              </w:rPr>
              <w:t>“elephant”</w:t>
            </w:r>
          </w:p>
        </w:tc>
        <w:tc>
          <w:tcPr>
            <w:tcW w:w="1417" w:type="dxa"/>
          </w:tcPr>
          <w:p w14:paraId="42A364A1" w14:textId="7F358E81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  <w:r>
              <w:rPr>
                <w:rStyle w:val="Hyperlink"/>
                <w:sz w:val="20"/>
                <w:szCs w:val="20"/>
              </w:rPr>
              <w:t>“qwerty”</w:t>
            </w:r>
          </w:p>
        </w:tc>
        <w:tc>
          <w:tcPr>
            <w:tcW w:w="2126" w:type="dxa"/>
          </w:tcPr>
          <w:p w14:paraId="0F6311E5" w14:textId="7B0324B0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  <w:tc>
          <w:tcPr>
            <w:tcW w:w="2268" w:type="dxa"/>
          </w:tcPr>
          <w:p w14:paraId="66B22527" w14:textId="77777777" w:rsidR="00B540AB" w:rsidRPr="006059BE" w:rsidRDefault="00B540AB" w:rsidP="006A40FC">
            <w:pPr>
              <w:rPr>
                <w:rStyle w:val="Hyperlink"/>
                <w:sz w:val="20"/>
                <w:szCs w:val="20"/>
              </w:rPr>
            </w:pPr>
          </w:p>
        </w:tc>
      </w:tr>
    </w:tbl>
    <w:p w14:paraId="58149880" w14:textId="778F42DD" w:rsidR="00B540AB" w:rsidRDefault="00B540AB" w:rsidP="00823240">
      <w:pPr>
        <w:rPr>
          <w:rStyle w:val="Hyperlink"/>
        </w:rPr>
      </w:pPr>
    </w:p>
    <w:p w14:paraId="4E0516FD" w14:textId="55ECF342" w:rsidR="00B540AB" w:rsidRDefault="00B540AB" w:rsidP="00823240">
      <w:pPr>
        <w:rPr>
          <w:rStyle w:val="Hyperlink"/>
        </w:rPr>
      </w:pPr>
      <w:r>
        <w:rPr>
          <w:rStyle w:val="Hyperlink"/>
        </w:rPr>
        <w:t>Python … TBC</w:t>
      </w:r>
    </w:p>
    <w:p w14:paraId="7E3D11B3" w14:textId="07DD015B" w:rsidR="00B540AB" w:rsidRDefault="00B540AB" w:rsidP="00823240">
      <w:pPr>
        <w:rPr>
          <w:rStyle w:val="Hyperlink"/>
        </w:rPr>
      </w:pPr>
    </w:p>
    <w:p w14:paraId="4489C751" w14:textId="77777777" w:rsidR="00B540AB" w:rsidRDefault="00B540AB" w:rsidP="00823240">
      <w:pPr>
        <w:rPr>
          <w:rStyle w:val="Hyperlink"/>
        </w:rPr>
      </w:pPr>
    </w:p>
    <w:p w14:paraId="203ABDF6" w14:textId="7781E81A" w:rsidR="00820E5A" w:rsidRDefault="00B540AB" w:rsidP="00823240">
      <w:pPr>
        <w:rPr>
          <w:rStyle w:val="Hyperlink"/>
        </w:rPr>
      </w:pPr>
      <w:r>
        <w:rPr>
          <w:rStyle w:val="Hyperlink"/>
        </w:rPr>
        <w:t>5</w:t>
      </w:r>
      <w:r w:rsidR="007B4EB8">
        <w:rPr>
          <w:rStyle w:val="Hyperlink"/>
        </w:rPr>
        <w:t>.</w:t>
      </w:r>
      <w:r w:rsidR="007B4EB8">
        <w:rPr>
          <w:rStyle w:val="Hyperlink"/>
        </w:rPr>
        <w:tab/>
        <w:t>Now we will test for symmetric key encryption. For AES ECB a sample run is:</w:t>
      </w:r>
    </w:p>
    <w:p w14:paraId="71890707" w14:textId="30DF79C6" w:rsidR="007B4EB8" w:rsidRDefault="007B4EB8" w:rsidP="00823240">
      <w:pPr>
        <w:rPr>
          <w:rStyle w:val="Hyperlink"/>
        </w:rPr>
      </w:pPr>
    </w:p>
    <w:p w14:paraId="26804F5A" w14:textId="77777777" w:rsidR="007B4EB8" w:rsidRPr="00B550F1" w:rsidRDefault="007B4EB8" w:rsidP="007B4EB8">
      <w:pPr>
        <w:rPr>
          <w:rStyle w:val="Hyperlink"/>
          <w:rFonts w:ascii="Lucida Console" w:hAnsi="Lucida Console"/>
          <w:sz w:val="20"/>
          <w:szCs w:val="20"/>
        </w:rPr>
      </w:pPr>
      <w:r w:rsidRPr="00B550F1">
        <w:rPr>
          <w:rStyle w:val="Hyperlink"/>
          <w:rFonts w:ascii="Lucida Console" w:hAnsi="Lucida Console"/>
          <w:sz w:val="20"/>
          <w:szCs w:val="20"/>
        </w:rPr>
        <w:t>Type:</w:t>
      </w:r>
      <w:r w:rsidRPr="00B550F1">
        <w:rPr>
          <w:rStyle w:val="Hyperlink"/>
          <w:rFonts w:ascii="Lucida Console" w:hAnsi="Lucida Console"/>
          <w:sz w:val="20"/>
          <w:szCs w:val="20"/>
        </w:rPr>
        <w:tab/>
      </w:r>
      <w:r w:rsidRPr="00B550F1">
        <w:rPr>
          <w:rStyle w:val="Hyperlink"/>
          <w:rFonts w:ascii="Lucida Console" w:hAnsi="Lucida Console"/>
          <w:sz w:val="20"/>
          <w:szCs w:val="20"/>
        </w:rPr>
        <w:tab/>
        <w:t>AES (ECB)</w:t>
      </w:r>
    </w:p>
    <w:p w14:paraId="2370F5FC" w14:textId="77777777" w:rsidR="007B4EB8" w:rsidRPr="00B550F1" w:rsidRDefault="007B4EB8" w:rsidP="007B4EB8">
      <w:pPr>
        <w:rPr>
          <w:rStyle w:val="Hyperlink"/>
          <w:rFonts w:ascii="Lucida Console" w:hAnsi="Lucida Console"/>
          <w:sz w:val="20"/>
          <w:szCs w:val="20"/>
        </w:rPr>
      </w:pPr>
      <w:r w:rsidRPr="00B550F1">
        <w:rPr>
          <w:rStyle w:val="Hyperlink"/>
          <w:rFonts w:ascii="Lucida Console" w:hAnsi="Lucida Console"/>
          <w:sz w:val="20"/>
          <w:szCs w:val="20"/>
        </w:rPr>
        <w:t>Message:</w:t>
      </w:r>
      <w:r w:rsidRPr="00B550F1">
        <w:rPr>
          <w:rStyle w:val="Hyperlink"/>
          <w:rFonts w:ascii="Lucida Console" w:hAnsi="Lucida Console"/>
          <w:sz w:val="20"/>
          <w:szCs w:val="20"/>
        </w:rPr>
        <w:tab/>
        <w:t>Hello</w:t>
      </w:r>
    </w:p>
    <w:p w14:paraId="3F997733" w14:textId="77777777" w:rsidR="007B4EB8" w:rsidRPr="00B550F1" w:rsidRDefault="007B4EB8" w:rsidP="007B4EB8">
      <w:pPr>
        <w:rPr>
          <w:rStyle w:val="Hyperlink"/>
          <w:rFonts w:ascii="Lucida Console" w:hAnsi="Lucida Console"/>
          <w:sz w:val="20"/>
          <w:szCs w:val="20"/>
        </w:rPr>
      </w:pPr>
      <w:r w:rsidRPr="00B550F1">
        <w:rPr>
          <w:rStyle w:val="Hyperlink"/>
          <w:rFonts w:ascii="Lucida Console" w:hAnsi="Lucida Console"/>
          <w:sz w:val="20"/>
          <w:szCs w:val="20"/>
        </w:rPr>
        <w:t>Password:</w:t>
      </w:r>
      <w:r w:rsidRPr="00B550F1">
        <w:rPr>
          <w:rStyle w:val="Hyperlink"/>
          <w:rFonts w:ascii="Lucida Console" w:hAnsi="Lucida Console"/>
          <w:sz w:val="20"/>
          <w:szCs w:val="20"/>
        </w:rPr>
        <w:tab/>
        <w:t>qwerty</w:t>
      </w:r>
    </w:p>
    <w:p w14:paraId="7D7EB145" w14:textId="77777777" w:rsidR="007B4EB8" w:rsidRPr="00B550F1" w:rsidRDefault="007B4EB8" w:rsidP="007B4EB8">
      <w:pPr>
        <w:rPr>
          <w:rStyle w:val="Hyperlink"/>
          <w:rFonts w:ascii="Lucida Console" w:hAnsi="Lucida Console"/>
          <w:sz w:val="20"/>
          <w:szCs w:val="20"/>
        </w:rPr>
      </w:pPr>
      <w:r w:rsidRPr="00B550F1">
        <w:rPr>
          <w:rStyle w:val="Hyperlink"/>
          <w:rFonts w:ascii="Lucida Console" w:hAnsi="Lucida Console"/>
          <w:sz w:val="20"/>
          <w:szCs w:val="20"/>
        </w:rPr>
        <w:t>Salt:</w:t>
      </w:r>
      <w:r w:rsidRPr="00B550F1">
        <w:rPr>
          <w:rStyle w:val="Hyperlink"/>
          <w:rFonts w:ascii="Lucida Console" w:hAnsi="Lucida Console"/>
          <w:sz w:val="20"/>
          <w:szCs w:val="20"/>
        </w:rPr>
        <w:tab/>
      </w:r>
      <w:r w:rsidRPr="00B550F1">
        <w:rPr>
          <w:rStyle w:val="Hyperlink"/>
          <w:rFonts w:ascii="Lucida Console" w:hAnsi="Lucida Console"/>
          <w:sz w:val="20"/>
          <w:szCs w:val="20"/>
        </w:rPr>
        <w:tab/>
        <w:t>e463fe70b7905347</w:t>
      </w:r>
    </w:p>
    <w:p w14:paraId="0063AACB" w14:textId="77777777" w:rsidR="007B4EB8" w:rsidRPr="00B550F1" w:rsidRDefault="007B4EB8" w:rsidP="007B4EB8">
      <w:pPr>
        <w:rPr>
          <w:rStyle w:val="Hyperlink"/>
          <w:rFonts w:ascii="Lucida Console" w:hAnsi="Lucida Console"/>
          <w:sz w:val="20"/>
          <w:szCs w:val="20"/>
        </w:rPr>
      </w:pPr>
      <w:r w:rsidRPr="00B550F1">
        <w:rPr>
          <w:rStyle w:val="Hyperlink"/>
          <w:rFonts w:ascii="Lucida Console" w:hAnsi="Lucida Console"/>
          <w:sz w:val="20"/>
          <w:szCs w:val="20"/>
        </w:rPr>
        <w:t>IV:</w:t>
      </w:r>
      <w:r w:rsidRPr="00B550F1">
        <w:rPr>
          <w:rStyle w:val="Hyperlink"/>
          <w:rFonts w:ascii="Lucida Console" w:hAnsi="Lucida Console"/>
          <w:sz w:val="20"/>
          <w:szCs w:val="20"/>
        </w:rPr>
        <w:tab/>
      </w:r>
      <w:r w:rsidRPr="00B550F1">
        <w:rPr>
          <w:rStyle w:val="Hyperlink"/>
          <w:rFonts w:ascii="Lucida Console" w:hAnsi="Lucida Console"/>
          <w:sz w:val="20"/>
          <w:szCs w:val="20"/>
        </w:rPr>
        <w:tab/>
        <w:t>5ed8d60983a55d9056bddc5c4ad4d1d80a54b67610458f0e7be8b05d5d8dc334</w:t>
      </w:r>
    </w:p>
    <w:p w14:paraId="0A9BD1A4" w14:textId="77777777" w:rsidR="007B4EB8" w:rsidRPr="00B550F1" w:rsidRDefault="007B4EB8" w:rsidP="007B4EB8">
      <w:pPr>
        <w:rPr>
          <w:rStyle w:val="Hyperlink"/>
          <w:rFonts w:ascii="Lucida Console" w:hAnsi="Lucida Console"/>
          <w:sz w:val="20"/>
          <w:szCs w:val="20"/>
        </w:rPr>
      </w:pPr>
      <w:r w:rsidRPr="00B550F1">
        <w:rPr>
          <w:rStyle w:val="Hyperlink"/>
          <w:rFonts w:ascii="Lucida Console" w:hAnsi="Lucida Console"/>
          <w:sz w:val="20"/>
          <w:szCs w:val="20"/>
        </w:rPr>
        <w:t>Encrypted:</w:t>
      </w:r>
      <w:r w:rsidRPr="00B550F1">
        <w:rPr>
          <w:rStyle w:val="Hyperlink"/>
          <w:rFonts w:ascii="Lucida Console" w:hAnsi="Lucida Console"/>
          <w:sz w:val="20"/>
          <w:szCs w:val="20"/>
        </w:rPr>
        <w:tab/>
        <w:t>U2FsdGVkX1/</w:t>
      </w:r>
      <w:proofErr w:type="spellStart"/>
      <w:r w:rsidRPr="00B550F1">
        <w:rPr>
          <w:rStyle w:val="Hyperlink"/>
          <w:rFonts w:ascii="Lucida Console" w:hAnsi="Lucida Console"/>
          <w:sz w:val="20"/>
          <w:szCs w:val="20"/>
        </w:rPr>
        <w:t>kY</w:t>
      </w:r>
      <w:proofErr w:type="spellEnd"/>
      <w:r w:rsidRPr="00B550F1">
        <w:rPr>
          <w:rStyle w:val="Hyperlink"/>
          <w:rFonts w:ascii="Lucida Console" w:hAnsi="Lucida Console"/>
          <w:sz w:val="20"/>
          <w:szCs w:val="20"/>
        </w:rPr>
        <w:t>/5wt5BTR6Jlq3rN/Y09M+O75kwmePk=</w:t>
      </w:r>
    </w:p>
    <w:p w14:paraId="084F7FDE" w14:textId="754E8ABB" w:rsidR="007B4EB8" w:rsidRPr="00B550F1" w:rsidRDefault="007B4EB8" w:rsidP="007B4EB8">
      <w:pPr>
        <w:rPr>
          <w:rStyle w:val="Hyperlink"/>
          <w:rFonts w:ascii="Lucida Console" w:hAnsi="Lucida Console"/>
          <w:sz w:val="20"/>
          <w:szCs w:val="20"/>
        </w:rPr>
      </w:pPr>
      <w:r w:rsidRPr="00B550F1">
        <w:rPr>
          <w:rStyle w:val="Hyperlink"/>
          <w:rFonts w:ascii="Lucida Console" w:hAnsi="Lucida Console"/>
          <w:sz w:val="20"/>
          <w:szCs w:val="20"/>
        </w:rPr>
        <w:t>Decrypted:</w:t>
      </w:r>
      <w:r w:rsidRPr="00B550F1">
        <w:rPr>
          <w:rStyle w:val="Hyperlink"/>
          <w:rFonts w:ascii="Lucida Console" w:hAnsi="Lucida Console"/>
          <w:sz w:val="20"/>
          <w:szCs w:val="20"/>
        </w:rPr>
        <w:tab/>
        <w:t>Hello</w:t>
      </w:r>
    </w:p>
    <w:p w14:paraId="612D1A46" w14:textId="1A55D077" w:rsidR="007B4EB8" w:rsidRDefault="007B4EB8" w:rsidP="007B4EB8">
      <w:pPr>
        <w:rPr>
          <w:rStyle w:val="Hyperlink"/>
        </w:rPr>
      </w:pPr>
    </w:p>
    <w:p w14:paraId="692B2152" w14:textId="57AB7915" w:rsidR="007B4EB8" w:rsidRDefault="00B550F1" w:rsidP="007B4EB8">
      <w:pPr>
        <w:rPr>
          <w:rStyle w:val="Hyperlink"/>
        </w:rPr>
      </w:pPr>
      <w:r>
        <w:rPr>
          <w:rStyle w:val="Hyperlink"/>
        </w:rPr>
        <w:t>Here is some Python code which does AES ECB. Can you work out how you would modify it to get the same result as your Web page?</w:t>
      </w:r>
    </w:p>
    <w:p w14:paraId="36EDD719" w14:textId="5D61AC6D" w:rsidR="00B550F1" w:rsidRDefault="00B550F1" w:rsidP="007B4EB8">
      <w:pPr>
        <w:rPr>
          <w:rStyle w:val="Hyperlink"/>
        </w:rPr>
      </w:pPr>
    </w:p>
    <w:p w14:paraId="521BDE94" w14:textId="77777777" w:rsidR="00B550F1" w:rsidRPr="00B550F1" w:rsidRDefault="00B550F1" w:rsidP="00B550F1">
      <w:pPr>
        <w:rPr>
          <w:rStyle w:val="Hyperlink"/>
        </w:rPr>
      </w:pPr>
    </w:p>
    <w:p w14:paraId="4DC95FD7" w14:textId="77777777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import sys</w:t>
      </w:r>
    </w:p>
    <w:p w14:paraId="416E9FA9" w14:textId="77777777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 xml:space="preserve">import </w:t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binascii</w:t>
      </w:r>
      <w:proofErr w:type="spellEnd"/>
    </w:p>
    <w:p w14:paraId="4BEFE718" w14:textId="77777777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import Padding</w:t>
      </w:r>
    </w:p>
    <w:p w14:paraId="4D814F3F" w14:textId="77777777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val</w:t>
      </w:r>
      <w:proofErr w:type="spellEnd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='hello'</w:t>
      </w:r>
    </w:p>
    <w:p w14:paraId="74CA0152" w14:textId="77777777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password='hello'</w:t>
      </w:r>
    </w:p>
    <w:p w14:paraId="04A1940A" w14:textId="77777777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plaintext=</w:t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val</w:t>
      </w:r>
      <w:proofErr w:type="spellEnd"/>
    </w:p>
    <w:p w14:paraId="45B8F0D1" w14:textId="77777777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def encrypt(</w:t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plaintext,key</w:t>
      </w:r>
      <w:proofErr w:type="spellEnd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, mode):</w:t>
      </w:r>
    </w:p>
    <w:p w14:paraId="62FB49B5" w14:textId="77777777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ab/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encobj</w:t>
      </w:r>
      <w:proofErr w:type="spellEnd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AES.new</w:t>
      </w:r>
      <w:proofErr w:type="spellEnd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</w:t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key,mode</w:t>
      </w:r>
      <w:proofErr w:type="spellEnd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)</w:t>
      </w:r>
    </w:p>
    <w:p w14:paraId="5D477F0B" w14:textId="5F116E3D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ab/>
        <w:t>return(</w:t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encobj.encrypt</w:t>
      </w:r>
      <w:proofErr w:type="spellEnd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(plaintext))</w:t>
      </w:r>
    </w:p>
    <w:p w14:paraId="3ABEF3ED" w14:textId="77777777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1AE19E1E" w14:textId="77777777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def decrypt(</w:t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ciphertext,key</w:t>
      </w:r>
      <w:proofErr w:type="spellEnd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, mode):</w:t>
      </w:r>
    </w:p>
    <w:p w14:paraId="5C7BA58F" w14:textId="77777777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ab/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encobj</w:t>
      </w:r>
      <w:proofErr w:type="spellEnd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 xml:space="preserve"> = </w:t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AES.new</w:t>
      </w:r>
      <w:proofErr w:type="spellEnd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</w:t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key,mode</w:t>
      </w:r>
      <w:proofErr w:type="spellEnd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)</w:t>
      </w:r>
    </w:p>
    <w:p w14:paraId="0E8B55CA" w14:textId="4AA095CD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ab/>
        <w:t>return(</w:t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encobj.decrypt</w:t>
      </w:r>
      <w:proofErr w:type="spellEnd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(ciphertext))</w:t>
      </w:r>
    </w:p>
    <w:p w14:paraId="0D9FB6FD" w14:textId="77777777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1266DD02" w14:textId="77777777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key = hashlib.sha256(password).digest()</w:t>
      </w:r>
    </w:p>
    <w:p w14:paraId="63C4AB54" w14:textId="77777777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0F39592A" w14:textId="0AED961A" w:rsid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613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plaintext = Padding.appendPadding(plaintext,blocksize=Padding.AES_blocksize,mode='CMS')</w:t>
      </w:r>
    </w:p>
    <w:p w14:paraId="57A41C17" w14:textId="77777777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261E6605" w14:textId="77777777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"After padding (CMS): "+</w:t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binascii.hexlify</w:t>
      </w:r>
      <w:proofErr w:type="spellEnd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</w:t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bytearray</w:t>
      </w:r>
      <w:proofErr w:type="spellEnd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(plaintext))</w:t>
      </w:r>
    </w:p>
    <w:p w14:paraId="39A552A1" w14:textId="77777777" w:rsid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773C8569" w14:textId="4DD6847B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lastRenderedPageBreak/>
        <w:t>ciphertext = encrypt(</w:t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plaintext,key,AES.MODE_ECB</w:t>
      </w:r>
      <w:proofErr w:type="spellEnd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)</w:t>
      </w:r>
    </w:p>
    <w:p w14:paraId="67D704CE" w14:textId="77777777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"Cipher (ECB): "+</w:t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binascii.hexlify</w:t>
      </w:r>
      <w:proofErr w:type="spellEnd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</w:t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bytearray</w:t>
      </w:r>
      <w:proofErr w:type="spellEnd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(ciphertext))</w:t>
      </w:r>
    </w:p>
    <w:p w14:paraId="6F5E05D4" w14:textId="77777777" w:rsid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</w:p>
    <w:p w14:paraId="3EE02FD3" w14:textId="165FAC34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plaintext = decrypt(</w:t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ciphertext,key,AES.MODE_ECB</w:t>
      </w:r>
      <w:proofErr w:type="spellEnd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)</w:t>
      </w:r>
    </w:p>
    <w:p w14:paraId="39977517" w14:textId="77777777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 xml:space="preserve">plaintext = </w:t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Padding.removePadding</w:t>
      </w:r>
      <w:proofErr w:type="spellEnd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(</w:t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plaintext,mode</w:t>
      </w:r>
      <w:proofErr w:type="spellEnd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='CMS')</w:t>
      </w:r>
    </w:p>
    <w:p w14:paraId="0273B91E" w14:textId="77777777" w:rsidR="00B550F1" w:rsidRPr="00B550F1" w:rsidRDefault="00B550F1" w:rsidP="00B550F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right="-330"/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print "  decrypt: "+plaintext</w:t>
      </w:r>
    </w:p>
    <w:p w14:paraId="1F102ED2" w14:textId="2C916B7F" w:rsidR="00B550F1" w:rsidRPr="00B550F1" w:rsidRDefault="00B550F1" w:rsidP="00B550F1">
      <w:pPr>
        <w:ind w:right="-330"/>
        <w:rPr>
          <w:rStyle w:val="Hyperlink"/>
          <w:rFonts w:ascii="Lucida Console" w:hAnsi="Lucida Console"/>
          <w:sz w:val="18"/>
          <w:szCs w:val="18"/>
        </w:rPr>
      </w:pPr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plaintext=</w:t>
      </w:r>
      <w:proofErr w:type="spellStart"/>
      <w:r w:rsidRPr="00B550F1">
        <w:rPr>
          <w:rFonts w:ascii="Lucida Console" w:eastAsiaTheme="minorEastAsia" w:hAnsi="Lucida Console" w:cs="Menlo"/>
          <w:color w:val="000000"/>
          <w:sz w:val="18"/>
          <w:szCs w:val="18"/>
          <w:lang w:val="en-US" w:eastAsia="zh-CN"/>
        </w:rPr>
        <w:t>val</w:t>
      </w:r>
      <w:proofErr w:type="spellEnd"/>
    </w:p>
    <w:p w14:paraId="332A77E2" w14:textId="77777777" w:rsidR="00B550F1" w:rsidRDefault="00B550F1" w:rsidP="007B4EB8">
      <w:pPr>
        <w:rPr>
          <w:rStyle w:val="Hyperlink"/>
        </w:rPr>
      </w:pPr>
    </w:p>
    <w:p w14:paraId="63B50F0D" w14:textId="4529C6AC" w:rsidR="00B540AB" w:rsidRDefault="00B540AB" w:rsidP="00B540AB">
      <w:pPr>
        <w:ind w:left="851" w:hanging="851"/>
        <w:rPr>
          <w:rStyle w:val="Hyperlink"/>
        </w:rPr>
      </w:pPr>
      <w:r>
        <w:rPr>
          <w:rStyle w:val="Hyperlink"/>
        </w:rPr>
        <w:t>6</w:t>
      </w:r>
      <w:bookmarkStart w:id="0" w:name="_GoBack"/>
      <w:bookmarkEnd w:id="0"/>
      <w:r>
        <w:rPr>
          <w:rStyle w:val="Hyperlink"/>
        </w:rPr>
        <w:t>.</w:t>
      </w:r>
      <w:r>
        <w:rPr>
          <w:rStyle w:val="Hyperlink"/>
        </w:rPr>
        <w:tab/>
      </w:r>
      <w:r>
        <w:rPr>
          <w:rStyle w:val="Hyperlink"/>
        </w:rPr>
        <w:t xml:space="preserve">The following page has ECC and RSA key generation. By right-clicking on the page, can you integrate the ECC and RSA code into your code? </w:t>
      </w:r>
    </w:p>
    <w:p w14:paraId="340F4A81" w14:textId="77777777" w:rsidR="00B540AB" w:rsidRDefault="00B540AB" w:rsidP="00B540AB">
      <w:pPr>
        <w:rPr>
          <w:rStyle w:val="Hyperlink"/>
        </w:rPr>
      </w:pPr>
    </w:p>
    <w:p w14:paraId="49A9F61A" w14:textId="77777777" w:rsidR="00B540AB" w:rsidRDefault="00B540AB" w:rsidP="00B540AB">
      <w:pPr>
        <w:rPr>
          <w:rStyle w:val="Hyperlink"/>
        </w:rPr>
      </w:pPr>
      <w:r w:rsidRPr="008808B7">
        <w:sym w:font="Wingdings" w:char="F026"/>
      </w:r>
      <w:r w:rsidRPr="008808B7">
        <w:t xml:space="preserve"> </w:t>
      </w:r>
      <w:r w:rsidRPr="008808B7">
        <w:rPr>
          <w:b/>
        </w:rPr>
        <w:t>Web link</w:t>
      </w:r>
      <w:r>
        <w:rPr>
          <w:b/>
        </w:rPr>
        <w:t xml:space="preserve"> (Mini-project):</w:t>
      </w:r>
      <w:r>
        <w:rPr>
          <w:rStyle w:val="Hyperlink"/>
        </w:rPr>
        <w:t xml:space="preserve"> </w:t>
      </w:r>
      <w:hyperlink r:id="rId10" w:history="1">
        <w:r w:rsidRPr="001F2EC8">
          <w:rPr>
            <w:rStyle w:val="Hyperlink"/>
          </w:rPr>
          <w:t>https://asecuritysite.com/encryption/js10</w:t>
        </w:r>
      </w:hyperlink>
      <w:r>
        <w:rPr>
          <w:rStyle w:val="Hyperlink"/>
        </w:rPr>
        <w:t xml:space="preserve"> </w:t>
      </w:r>
    </w:p>
    <w:p w14:paraId="7F2815D4" w14:textId="68483CB8" w:rsidR="007B4EB8" w:rsidRDefault="007B4EB8" w:rsidP="007B4EB8">
      <w:pPr>
        <w:rPr>
          <w:rStyle w:val="Hyperlink"/>
        </w:rPr>
      </w:pPr>
    </w:p>
    <w:p w14:paraId="364E4C64" w14:textId="77777777" w:rsidR="00B540AB" w:rsidRDefault="00B540AB" w:rsidP="007B4EB8">
      <w:pPr>
        <w:rPr>
          <w:rStyle w:val="Hyperlink"/>
        </w:rPr>
      </w:pPr>
    </w:p>
    <w:p w14:paraId="3A67AEE2" w14:textId="77777777" w:rsidR="007B4EB8" w:rsidRDefault="007B4EB8" w:rsidP="007B4EB8">
      <w:pPr>
        <w:rPr>
          <w:rStyle w:val="Hyperlink"/>
        </w:rPr>
      </w:pPr>
    </w:p>
    <w:sectPr w:rsidR="007B4EB8" w:rsidSect="00791B00">
      <w:footerReference w:type="default" r:id="rId11"/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88B969" w14:textId="77777777" w:rsidR="005D240E" w:rsidRDefault="005D240E" w:rsidP="00A84C9E">
      <w:r>
        <w:separator/>
      </w:r>
    </w:p>
  </w:endnote>
  <w:endnote w:type="continuationSeparator" w:id="0">
    <w:p w14:paraId="43B878B7" w14:textId="77777777" w:rsidR="005D240E" w:rsidRDefault="005D240E" w:rsidP="00A84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Univers">
    <w:panose1 w:val="020B0503020202020204"/>
    <w:charset w:val="00"/>
    <w:family w:val="swiss"/>
    <w:pitch w:val="variable"/>
    <w:sig w:usb0="80000287" w:usb1="00000000" w:usb2="00000000" w:usb3="00000000" w:csb0="0000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176263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955A0C" w14:textId="6246CE33" w:rsidR="00E61C98" w:rsidRDefault="00E61C9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C5BB518" w14:textId="77777777" w:rsidR="00E61C98" w:rsidRDefault="00E61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C88819" w14:textId="77777777" w:rsidR="005D240E" w:rsidRDefault="005D240E" w:rsidP="00A84C9E">
      <w:r>
        <w:separator/>
      </w:r>
    </w:p>
  </w:footnote>
  <w:footnote w:type="continuationSeparator" w:id="0">
    <w:p w14:paraId="45AFE0B8" w14:textId="77777777" w:rsidR="005D240E" w:rsidRDefault="005D240E" w:rsidP="00A84C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1A5B"/>
    <w:multiLevelType w:val="hybridMultilevel"/>
    <w:tmpl w:val="6158DEE0"/>
    <w:lvl w:ilvl="0" w:tplc="9D10D810">
      <w:start w:val="1"/>
      <w:numFmt w:val="decimal"/>
      <w:lvlText w:val="%1"/>
      <w:lvlJc w:val="left"/>
      <w:pPr>
        <w:ind w:left="1260" w:hanging="90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33F5B"/>
    <w:multiLevelType w:val="hybridMultilevel"/>
    <w:tmpl w:val="AEF0A80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264483"/>
    <w:multiLevelType w:val="multilevel"/>
    <w:tmpl w:val="B236795E"/>
    <w:lvl w:ilvl="0">
      <w:start w:val="2"/>
      <w:numFmt w:val="decimal"/>
      <w:pStyle w:val="Heading1"/>
      <w:lvlText w:val="%1"/>
      <w:lvlJc w:val="left"/>
      <w:pPr>
        <w:tabs>
          <w:tab w:val="num" w:pos="574"/>
        </w:tabs>
        <w:ind w:left="574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222"/>
        </w:tabs>
        <w:ind w:left="718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tabs>
          <w:tab w:val="num" w:pos="862"/>
        </w:tabs>
        <w:ind w:left="862" w:hanging="720"/>
      </w:pPr>
      <w:rPr>
        <w:rFonts w:hint="default"/>
        <w:b/>
      </w:rPr>
    </w:lvl>
    <w:lvl w:ilvl="3">
      <w:start w:val="1"/>
      <w:numFmt w:val="none"/>
      <w:lvlText w:val=""/>
      <w:lvlJc w:val="left"/>
      <w:pPr>
        <w:tabs>
          <w:tab w:val="num" w:pos="1006"/>
        </w:tabs>
        <w:ind w:left="1006" w:hanging="864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150"/>
        </w:tabs>
        <w:ind w:left="115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94"/>
        </w:tabs>
        <w:ind w:left="129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38"/>
        </w:tabs>
        <w:ind w:left="143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82"/>
        </w:tabs>
        <w:ind w:left="158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26"/>
        </w:tabs>
        <w:ind w:left="1726" w:hanging="1584"/>
      </w:pPr>
      <w:rPr>
        <w:rFonts w:hint="default"/>
      </w:rPr>
    </w:lvl>
  </w:abstractNum>
  <w:abstractNum w:abstractNumId="3" w15:restartNumberingAfterBreak="0">
    <w:nsid w:val="1A376D2C"/>
    <w:multiLevelType w:val="hybridMultilevel"/>
    <w:tmpl w:val="393049C8"/>
    <w:lvl w:ilvl="0" w:tplc="F35C900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FC250F"/>
    <w:multiLevelType w:val="hybridMultilevel"/>
    <w:tmpl w:val="C102E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586D74"/>
    <w:multiLevelType w:val="hybridMultilevel"/>
    <w:tmpl w:val="75C6C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9261A"/>
    <w:multiLevelType w:val="hybridMultilevel"/>
    <w:tmpl w:val="DCF64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925FDE"/>
    <w:multiLevelType w:val="hybridMultilevel"/>
    <w:tmpl w:val="1910E6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69C3A7C"/>
    <w:multiLevelType w:val="hybridMultilevel"/>
    <w:tmpl w:val="C77A4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67702F"/>
    <w:multiLevelType w:val="hybridMultilevel"/>
    <w:tmpl w:val="E97236E0"/>
    <w:lvl w:ilvl="0" w:tplc="7AC8E5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342F7D"/>
    <w:multiLevelType w:val="hybridMultilevel"/>
    <w:tmpl w:val="2AB27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460939"/>
    <w:multiLevelType w:val="hybridMultilevel"/>
    <w:tmpl w:val="0A70B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8226D6"/>
    <w:multiLevelType w:val="hybridMultilevel"/>
    <w:tmpl w:val="52FC180C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CE7103"/>
    <w:multiLevelType w:val="hybridMultilevel"/>
    <w:tmpl w:val="9C480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BA1A7A"/>
    <w:multiLevelType w:val="hybridMultilevel"/>
    <w:tmpl w:val="32A40E9A"/>
    <w:lvl w:ilvl="0" w:tplc="A53441B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A14D7D"/>
    <w:multiLevelType w:val="hybridMultilevel"/>
    <w:tmpl w:val="13CCFFA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AD3ED3"/>
    <w:multiLevelType w:val="hybridMultilevel"/>
    <w:tmpl w:val="52A63B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9B0923"/>
    <w:multiLevelType w:val="hybridMultilevel"/>
    <w:tmpl w:val="573AD710"/>
    <w:lvl w:ilvl="0" w:tplc="1CC884A0">
      <w:start w:val="1"/>
      <w:numFmt w:val="decimal"/>
      <w:lvlText w:val="%1"/>
      <w:lvlJc w:val="left"/>
      <w:pPr>
        <w:ind w:left="1260" w:hanging="9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66153D"/>
    <w:multiLevelType w:val="hybridMultilevel"/>
    <w:tmpl w:val="15666936"/>
    <w:lvl w:ilvl="0" w:tplc="7E785BC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7CF0D5C"/>
    <w:multiLevelType w:val="hybridMultilevel"/>
    <w:tmpl w:val="44EC6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5"/>
  </w:num>
  <w:num w:numId="3">
    <w:abstractNumId w:val="1"/>
  </w:num>
  <w:num w:numId="4">
    <w:abstractNumId w:val="16"/>
  </w:num>
  <w:num w:numId="5">
    <w:abstractNumId w:val="18"/>
  </w:num>
  <w:num w:numId="6">
    <w:abstractNumId w:val="11"/>
  </w:num>
  <w:num w:numId="7">
    <w:abstractNumId w:val="9"/>
  </w:num>
  <w:num w:numId="8">
    <w:abstractNumId w:val="12"/>
  </w:num>
  <w:num w:numId="9">
    <w:abstractNumId w:val="8"/>
  </w:num>
  <w:num w:numId="10">
    <w:abstractNumId w:val="17"/>
  </w:num>
  <w:num w:numId="11">
    <w:abstractNumId w:val="14"/>
  </w:num>
  <w:num w:numId="12">
    <w:abstractNumId w:val="3"/>
  </w:num>
  <w:num w:numId="13">
    <w:abstractNumId w:val="0"/>
  </w:num>
  <w:num w:numId="14">
    <w:abstractNumId w:val="4"/>
  </w:num>
  <w:num w:numId="15">
    <w:abstractNumId w:val="13"/>
  </w:num>
  <w:num w:numId="16">
    <w:abstractNumId w:val="6"/>
  </w:num>
  <w:num w:numId="17">
    <w:abstractNumId w:val="5"/>
  </w:num>
  <w:num w:numId="18">
    <w:abstractNumId w:val="7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ExNzU3NAYyDY2NDJV0lIJTi4sz8/NACgwNagHyh1QSLQAAAA=="/>
    <w:docVar w:name="__grammarly61__i" w:val="H4sIAAAAAAAEAKtWckksSQxILCpxzi/NK1GyMqwFAAEhoTITAAAA"/>
    <w:docVar w:name="__grammarly61_1" w:val="H4sIAAAAAAAEAKtWcslPLs1NzSvxTFGyUrJINUwzS7VI1TUztTDTNTE1MdK1MEox0bVISbI0NjI1TzQwMFLSUQpOLS7OzM8DaTGvBQAP9qC5QwAAAA=="/>
  </w:docVars>
  <w:rsids>
    <w:rsidRoot w:val="00197B89"/>
    <w:rsid w:val="00003E87"/>
    <w:rsid w:val="00010CCA"/>
    <w:rsid w:val="00014E1E"/>
    <w:rsid w:val="00022C51"/>
    <w:rsid w:val="00042DD4"/>
    <w:rsid w:val="000509FF"/>
    <w:rsid w:val="0005708B"/>
    <w:rsid w:val="00060A12"/>
    <w:rsid w:val="0006223A"/>
    <w:rsid w:val="0006351D"/>
    <w:rsid w:val="00075E3D"/>
    <w:rsid w:val="0007649F"/>
    <w:rsid w:val="00090770"/>
    <w:rsid w:val="00093734"/>
    <w:rsid w:val="000A34FD"/>
    <w:rsid w:val="000B13A7"/>
    <w:rsid w:val="000C2E7E"/>
    <w:rsid w:val="000C65AA"/>
    <w:rsid w:val="000D02D6"/>
    <w:rsid w:val="000D484E"/>
    <w:rsid w:val="000D667A"/>
    <w:rsid w:val="000D7AC1"/>
    <w:rsid w:val="000E06C2"/>
    <w:rsid w:val="000E3B51"/>
    <w:rsid w:val="000F0FBA"/>
    <w:rsid w:val="000F2423"/>
    <w:rsid w:val="00112F47"/>
    <w:rsid w:val="00115FBC"/>
    <w:rsid w:val="00123FAD"/>
    <w:rsid w:val="001301E6"/>
    <w:rsid w:val="00130E97"/>
    <w:rsid w:val="0013552D"/>
    <w:rsid w:val="00135DED"/>
    <w:rsid w:val="001364C5"/>
    <w:rsid w:val="00136959"/>
    <w:rsid w:val="00151BA7"/>
    <w:rsid w:val="00167568"/>
    <w:rsid w:val="0018070D"/>
    <w:rsid w:val="001829BD"/>
    <w:rsid w:val="00184154"/>
    <w:rsid w:val="00186EC6"/>
    <w:rsid w:val="001874EE"/>
    <w:rsid w:val="00192DAE"/>
    <w:rsid w:val="00197B89"/>
    <w:rsid w:val="001A2ED7"/>
    <w:rsid w:val="001A580E"/>
    <w:rsid w:val="001B04EC"/>
    <w:rsid w:val="001B3DC0"/>
    <w:rsid w:val="001B3FCB"/>
    <w:rsid w:val="001C28D2"/>
    <w:rsid w:val="001C462B"/>
    <w:rsid w:val="001D4FBC"/>
    <w:rsid w:val="001E4114"/>
    <w:rsid w:val="001F0FA4"/>
    <w:rsid w:val="001F6916"/>
    <w:rsid w:val="001F788B"/>
    <w:rsid w:val="0020083C"/>
    <w:rsid w:val="00200AC4"/>
    <w:rsid w:val="002013B1"/>
    <w:rsid w:val="00214B28"/>
    <w:rsid w:val="00216DFC"/>
    <w:rsid w:val="00217A80"/>
    <w:rsid w:val="00233F29"/>
    <w:rsid w:val="00234B1B"/>
    <w:rsid w:val="00237530"/>
    <w:rsid w:val="0024220A"/>
    <w:rsid w:val="00243C0B"/>
    <w:rsid w:val="00270711"/>
    <w:rsid w:val="00282AEB"/>
    <w:rsid w:val="00290292"/>
    <w:rsid w:val="00293B22"/>
    <w:rsid w:val="0029690F"/>
    <w:rsid w:val="002A0730"/>
    <w:rsid w:val="002A7277"/>
    <w:rsid w:val="002A7613"/>
    <w:rsid w:val="002A773D"/>
    <w:rsid w:val="002F032C"/>
    <w:rsid w:val="002F0A3A"/>
    <w:rsid w:val="002F7BF8"/>
    <w:rsid w:val="00301988"/>
    <w:rsid w:val="003049CC"/>
    <w:rsid w:val="00304CC0"/>
    <w:rsid w:val="003161AF"/>
    <w:rsid w:val="00316E73"/>
    <w:rsid w:val="00317A54"/>
    <w:rsid w:val="00323CD9"/>
    <w:rsid w:val="00327BFE"/>
    <w:rsid w:val="003306D7"/>
    <w:rsid w:val="00331333"/>
    <w:rsid w:val="00331C16"/>
    <w:rsid w:val="00332040"/>
    <w:rsid w:val="003349F2"/>
    <w:rsid w:val="00341925"/>
    <w:rsid w:val="00341D4D"/>
    <w:rsid w:val="00360CF3"/>
    <w:rsid w:val="003618AC"/>
    <w:rsid w:val="00365579"/>
    <w:rsid w:val="00366BC8"/>
    <w:rsid w:val="00376293"/>
    <w:rsid w:val="00380ADC"/>
    <w:rsid w:val="00394AF2"/>
    <w:rsid w:val="00397689"/>
    <w:rsid w:val="003A341E"/>
    <w:rsid w:val="003A3425"/>
    <w:rsid w:val="003A5E54"/>
    <w:rsid w:val="003B0798"/>
    <w:rsid w:val="003B07AB"/>
    <w:rsid w:val="003B4CAD"/>
    <w:rsid w:val="003E012F"/>
    <w:rsid w:val="003E3474"/>
    <w:rsid w:val="003E7CDF"/>
    <w:rsid w:val="00400D6E"/>
    <w:rsid w:val="0041227F"/>
    <w:rsid w:val="0042054D"/>
    <w:rsid w:val="004266A2"/>
    <w:rsid w:val="00430812"/>
    <w:rsid w:val="00433E88"/>
    <w:rsid w:val="00435E9B"/>
    <w:rsid w:val="00436FF4"/>
    <w:rsid w:val="004427F8"/>
    <w:rsid w:val="00451AB6"/>
    <w:rsid w:val="0046662C"/>
    <w:rsid w:val="00467C1A"/>
    <w:rsid w:val="004701FD"/>
    <w:rsid w:val="00485AE2"/>
    <w:rsid w:val="00490920"/>
    <w:rsid w:val="00493751"/>
    <w:rsid w:val="004A1BE0"/>
    <w:rsid w:val="004A26B2"/>
    <w:rsid w:val="004A5052"/>
    <w:rsid w:val="004B4FD7"/>
    <w:rsid w:val="004C021D"/>
    <w:rsid w:val="004D24A4"/>
    <w:rsid w:val="004D55AB"/>
    <w:rsid w:val="004D67C8"/>
    <w:rsid w:val="004E39BA"/>
    <w:rsid w:val="004F0DC6"/>
    <w:rsid w:val="004F661B"/>
    <w:rsid w:val="005047C3"/>
    <w:rsid w:val="005065CB"/>
    <w:rsid w:val="0050722D"/>
    <w:rsid w:val="005116A4"/>
    <w:rsid w:val="00516147"/>
    <w:rsid w:val="00522FA3"/>
    <w:rsid w:val="0052557B"/>
    <w:rsid w:val="0053048A"/>
    <w:rsid w:val="0053067F"/>
    <w:rsid w:val="0054701F"/>
    <w:rsid w:val="005517D4"/>
    <w:rsid w:val="00554670"/>
    <w:rsid w:val="00554ED0"/>
    <w:rsid w:val="005554E1"/>
    <w:rsid w:val="00555D48"/>
    <w:rsid w:val="00573F55"/>
    <w:rsid w:val="0058631B"/>
    <w:rsid w:val="0059078F"/>
    <w:rsid w:val="005A1218"/>
    <w:rsid w:val="005A4F23"/>
    <w:rsid w:val="005A5928"/>
    <w:rsid w:val="005A6F37"/>
    <w:rsid w:val="005B20F7"/>
    <w:rsid w:val="005B29B9"/>
    <w:rsid w:val="005C54BE"/>
    <w:rsid w:val="005D042F"/>
    <w:rsid w:val="005D1C32"/>
    <w:rsid w:val="005D240E"/>
    <w:rsid w:val="005D4369"/>
    <w:rsid w:val="005D5E4A"/>
    <w:rsid w:val="005D6CD7"/>
    <w:rsid w:val="005F4144"/>
    <w:rsid w:val="006055F0"/>
    <w:rsid w:val="006059BE"/>
    <w:rsid w:val="006075EC"/>
    <w:rsid w:val="006145DE"/>
    <w:rsid w:val="00615914"/>
    <w:rsid w:val="00616400"/>
    <w:rsid w:val="006215BE"/>
    <w:rsid w:val="006346A9"/>
    <w:rsid w:val="00637A85"/>
    <w:rsid w:val="00643EED"/>
    <w:rsid w:val="0065204D"/>
    <w:rsid w:val="006544BC"/>
    <w:rsid w:val="006555E3"/>
    <w:rsid w:val="0065688B"/>
    <w:rsid w:val="00667B5A"/>
    <w:rsid w:val="0067096C"/>
    <w:rsid w:val="00672B80"/>
    <w:rsid w:val="00683B61"/>
    <w:rsid w:val="00684E55"/>
    <w:rsid w:val="006933C5"/>
    <w:rsid w:val="006978DC"/>
    <w:rsid w:val="006A3213"/>
    <w:rsid w:val="006A3341"/>
    <w:rsid w:val="006B1F3D"/>
    <w:rsid w:val="006B34BD"/>
    <w:rsid w:val="006C3778"/>
    <w:rsid w:val="006C5D55"/>
    <w:rsid w:val="006C713C"/>
    <w:rsid w:val="006C7BCA"/>
    <w:rsid w:val="006E1F79"/>
    <w:rsid w:val="006E5413"/>
    <w:rsid w:val="006F08D6"/>
    <w:rsid w:val="006F2457"/>
    <w:rsid w:val="006F4132"/>
    <w:rsid w:val="006F433C"/>
    <w:rsid w:val="007005AE"/>
    <w:rsid w:val="00707A74"/>
    <w:rsid w:val="00710289"/>
    <w:rsid w:val="00714E37"/>
    <w:rsid w:val="00726BD7"/>
    <w:rsid w:val="007318F0"/>
    <w:rsid w:val="007379D8"/>
    <w:rsid w:val="00743E94"/>
    <w:rsid w:val="00753F38"/>
    <w:rsid w:val="00760974"/>
    <w:rsid w:val="00765729"/>
    <w:rsid w:val="00765AFE"/>
    <w:rsid w:val="0076797C"/>
    <w:rsid w:val="00770A40"/>
    <w:rsid w:val="00780282"/>
    <w:rsid w:val="00781D22"/>
    <w:rsid w:val="007859E6"/>
    <w:rsid w:val="00786241"/>
    <w:rsid w:val="00786DB4"/>
    <w:rsid w:val="00791686"/>
    <w:rsid w:val="00791B00"/>
    <w:rsid w:val="00792515"/>
    <w:rsid w:val="007A6D20"/>
    <w:rsid w:val="007B1B4D"/>
    <w:rsid w:val="007B4EB8"/>
    <w:rsid w:val="007B777C"/>
    <w:rsid w:val="007C1B5B"/>
    <w:rsid w:val="007C4627"/>
    <w:rsid w:val="007C6CBF"/>
    <w:rsid w:val="007C7A99"/>
    <w:rsid w:val="007D177A"/>
    <w:rsid w:val="007D6400"/>
    <w:rsid w:val="007E0DB5"/>
    <w:rsid w:val="007E5446"/>
    <w:rsid w:val="007F0EAD"/>
    <w:rsid w:val="008004DB"/>
    <w:rsid w:val="00800AB7"/>
    <w:rsid w:val="00801DA0"/>
    <w:rsid w:val="00804329"/>
    <w:rsid w:val="00816CC2"/>
    <w:rsid w:val="0082045F"/>
    <w:rsid w:val="00820E5A"/>
    <w:rsid w:val="008222FE"/>
    <w:rsid w:val="00823240"/>
    <w:rsid w:val="008249D6"/>
    <w:rsid w:val="00831599"/>
    <w:rsid w:val="0083237E"/>
    <w:rsid w:val="0083331B"/>
    <w:rsid w:val="0084280C"/>
    <w:rsid w:val="008438A0"/>
    <w:rsid w:val="00844CDF"/>
    <w:rsid w:val="008508AC"/>
    <w:rsid w:val="008529AB"/>
    <w:rsid w:val="00863FFC"/>
    <w:rsid w:val="00866BE7"/>
    <w:rsid w:val="00871B71"/>
    <w:rsid w:val="00876EC5"/>
    <w:rsid w:val="008802B4"/>
    <w:rsid w:val="00887BED"/>
    <w:rsid w:val="00890926"/>
    <w:rsid w:val="00894DB0"/>
    <w:rsid w:val="008A5EAC"/>
    <w:rsid w:val="008B1F5F"/>
    <w:rsid w:val="008B2097"/>
    <w:rsid w:val="008B3259"/>
    <w:rsid w:val="008D6CFE"/>
    <w:rsid w:val="008D7A0F"/>
    <w:rsid w:val="008E0AAA"/>
    <w:rsid w:val="008F11AE"/>
    <w:rsid w:val="00902661"/>
    <w:rsid w:val="00903654"/>
    <w:rsid w:val="0090760B"/>
    <w:rsid w:val="00907909"/>
    <w:rsid w:val="00911859"/>
    <w:rsid w:val="00920DC4"/>
    <w:rsid w:val="00924B72"/>
    <w:rsid w:val="00934E53"/>
    <w:rsid w:val="00942B3A"/>
    <w:rsid w:val="00945268"/>
    <w:rsid w:val="00953620"/>
    <w:rsid w:val="0095536D"/>
    <w:rsid w:val="00963D84"/>
    <w:rsid w:val="0096720E"/>
    <w:rsid w:val="009673F0"/>
    <w:rsid w:val="00983630"/>
    <w:rsid w:val="00986623"/>
    <w:rsid w:val="00990A9F"/>
    <w:rsid w:val="009A35EE"/>
    <w:rsid w:val="009A36B1"/>
    <w:rsid w:val="009B64E4"/>
    <w:rsid w:val="009C3392"/>
    <w:rsid w:val="009D7D8F"/>
    <w:rsid w:val="009E1F9C"/>
    <w:rsid w:val="009E370B"/>
    <w:rsid w:val="009E394D"/>
    <w:rsid w:val="009E61ED"/>
    <w:rsid w:val="009E7FD5"/>
    <w:rsid w:val="009F08DB"/>
    <w:rsid w:val="00A01FB2"/>
    <w:rsid w:val="00A020B7"/>
    <w:rsid w:val="00A02BEB"/>
    <w:rsid w:val="00A053FF"/>
    <w:rsid w:val="00A07645"/>
    <w:rsid w:val="00A10638"/>
    <w:rsid w:val="00A12626"/>
    <w:rsid w:val="00A213D5"/>
    <w:rsid w:val="00A3056C"/>
    <w:rsid w:val="00A3299D"/>
    <w:rsid w:val="00A355F8"/>
    <w:rsid w:val="00A53A79"/>
    <w:rsid w:val="00A55958"/>
    <w:rsid w:val="00A572F9"/>
    <w:rsid w:val="00A65A6E"/>
    <w:rsid w:val="00A711C6"/>
    <w:rsid w:val="00A76FAD"/>
    <w:rsid w:val="00A84C9E"/>
    <w:rsid w:val="00A852CF"/>
    <w:rsid w:val="00A90116"/>
    <w:rsid w:val="00A9087F"/>
    <w:rsid w:val="00A94C4B"/>
    <w:rsid w:val="00AA1A2D"/>
    <w:rsid w:val="00AA2D56"/>
    <w:rsid w:val="00AA6693"/>
    <w:rsid w:val="00AB4574"/>
    <w:rsid w:val="00AD1149"/>
    <w:rsid w:val="00AD2254"/>
    <w:rsid w:val="00AD411E"/>
    <w:rsid w:val="00AD68FD"/>
    <w:rsid w:val="00AD6C1F"/>
    <w:rsid w:val="00AE1A5A"/>
    <w:rsid w:val="00AE6C5A"/>
    <w:rsid w:val="00AE6E8E"/>
    <w:rsid w:val="00AF30CA"/>
    <w:rsid w:val="00B05F05"/>
    <w:rsid w:val="00B16815"/>
    <w:rsid w:val="00B273CD"/>
    <w:rsid w:val="00B31F2F"/>
    <w:rsid w:val="00B32434"/>
    <w:rsid w:val="00B421BC"/>
    <w:rsid w:val="00B47A1E"/>
    <w:rsid w:val="00B51EB9"/>
    <w:rsid w:val="00B540AB"/>
    <w:rsid w:val="00B550F1"/>
    <w:rsid w:val="00B652ED"/>
    <w:rsid w:val="00B7106A"/>
    <w:rsid w:val="00B72803"/>
    <w:rsid w:val="00B7675C"/>
    <w:rsid w:val="00B90B6F"/>
    <w:rsid w:val="00B93A1A"/>
    <w:rsid w:val="00BB0BEC"/>
    <w:rsid w:val="00BD38F8"/>
    <w:rsid w:val="00BE02A8"/>
    <w:rsid w:val="00BE24E3"/>
    <w:rsid w:val="00C100AF"/>
    <w:rsid w:val="00C13FA4"/>
    <w:rsid w:val="00C15DDA"/>
    <w:rsid w:val="00C521AF"/>
    <w:rsid w:val="00C87927"/>
    <w:rsid w:val="00C922D4"/>
    <w:rsid w:val="00CA5FD8"/>
    <w:rsid w:val="00CB24F2"/>
    <w:rsid w:val="00CB5AAC"/>
    <w:rsid w:val="00CC093B"/>
    <w:rsid w:val="00CC2E80"/>
    <w:rsid w:val="00CC4920"/>
    <w:rsid w:val="00CD1711"/>
    <w:rsid w:val="00CD38CE"/>
    <w:rsid w:val="00CD5029"/>
    <w:rsid w:val="00CE0B08"/>
    <w:rsid w:val="00CF25FA"/>
    <w:rsid w:val="00CF6CA7"/>
    <w:rsid w:val="00D03873"/>
    <w:rsid w:val="00D05EC9"/>
    <w:rsid w:val="00D072C9"/>
    <w:rsid w:val="00D20639"/>
    <w:rsid w:val="00D20C9B"/>
    <w:rsid w:val="00D323D9"/>
    <w:rsid w:val="00D353DD"/>
    <w:rsid w:val="00D65A94"/>
    <w:rsid w:val="00D773F8"/>
    <w:rsid w:val="00D80BE5"/>
    <w:rsid w:val="00D9066E"/>
    <w:rsid w:val="00D92E1A"/>
    <w:rsid w:val="00DB5671"/>
    <w:rsid w:val="00DD0E75"/>
    <w:rsid w:val="00DD1298"/>
    <w:rsid w:val="00DD1B9E"/>
    <w:rsid w:val="00DD1BE6"/>
    <w:rsid w:val="00DD6DD9"/>
    <w:rsid w:val="00DD7202"/>
    <w:rsid w:val="00DE0126"/>
    <w:rsid w:val="00DE372A"/>
    <w:rsid w:val="00DE5C55"/>
    <w:rsid w:val="00DF2A6F"/>
    <w:rsid w:val="00DF2E24"/>
    <w:rsid w:val="00DF2F8D"/>
    <w:rsid w:val="00DF4AD5"/>
    <w:rsid w:val="00DF5532"/>
    <w:rsid w:val="00DF6C32"/>
    <w:rsid w:val="00E02481"/>
    <w:rsid w:val="00E06DA6"/>
    <w:rsid w:val="00E07231"/>
    <w:rsid w:val="00E354D5"/>
    <w:rsid w:val="00E37761"/>
    <w:rsid w:val="00E41DDD"/>
    <w:rsid w:val="00E46FAC"/>
    <w:rsid w:val="00E5034D"/>
    <w:rsid w:val="00E553C0"/>
    <w:rsid w:val="00E60F6F"/>
    <w:rsid w:val="00E61C98"/>
    <w:rsid w:val="00E71ADF"/>
    <w:rsid w:val="00E81552"/>
    <w:rsid w:val="00E83560"/>
    <w:rsid w:val="00EA4705"/>
    <w:rsid w:val="00EA65D3"/>
    <w:rsid w:val="00EA710F"/>
    <w:rsid w:val="00EA7440"/>
    <w:rsid w:val="00EB1360"/>
    <w:rsid w:val="00EB76BC"/>
    <w:rsid w:val="00EC4178"/>
    <w:rsid w:val="00EC627A"/>
    <w:rsid w:val="00EF1CAE"/>
    <w:rsid w:val="00EF2593"/>
    <w:rsid w:val="00F15691"/>
    <w:rsid w:val="00F22611"/>
    <w:rsid w:val="00F25B9F"/>
    <w:rsid w:val="00F27105"/>
    <w:rsid w:val="00F3658E"/>
    <w:rsid w:val="00F4669B"/>
    <w:rsid w:val="00F47A8A"/>
    <w:rsid w:val="00F673ED"/>
    <w:rsid w:val="00F71990"/>
    <w:rsid w:val="00F76C6B"/>
    <w:rsid w:val="00F80329"/>
    <w:rsid w:val="00F80497"/>
    <w:rsid w:val="00F84EDE"/>
    <w:rsid w:val="00F945E7"/>
    <w:rsid w:val="00F97C1B"/>
    <w:rsid w:val="00FA4FBE"/>
    <w:rsid w:val="00FA51F9"/>
    <w:rsid w:val="00FA6CBE"/>
    <w:rsid w:val="00FB07AF"/>
    <w:rsid w:val="00FB2773"/>
    <w:rsid w:val="00FB6902"/>
    <w:rsid w:val="00FC1D73"/>
    <w:rsid w:val="00FD363A"/>
    <w:rsid w:val="00FD482E"/>
    <w:rsid w:val="00FD4846"/>
    <w:rsid w:val="00FD5385"/>
    <w:rsid w:val="00FF05B6"/>
    <w:rsid w:val="00FF4A66"/>
    <w:rsid w:val="00FF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99D8444"/>
  <w15:docId w15:val="{838C5D24-735C-43E7-ABAE-D81E4B70A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50F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Heading1">
    <w:name w:val="heading 1"/>
    <w:aliases w:val="H1,Chapter Name"/>
    <w:basedOn w:val="Normal"/>
    <w:next w:val="Normal"/>
    <w:link w:val="Heading1Char"/>
    <w:qFormat/>
    <w:rsid w:val="00197B89"/>
    <w:pPr>
      <w:keepNext/>
      <w:pageBreakBefore/>
      <w:widowControl w:val="0"/>
      <w:numPr>
        <w:numId w:val="1"/>
      </w:numPr>
      <w:pBdr>
        <w:bottom w:val="single" w:sz="4" w:space="1" w:color="auto"/>
      </w:pBdr>
      <w:tabs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</w:tabs>
      <w:spacing w:before="240" w:after="120" w:line="280" w:lineRule="atLeast"/>
      <w:outlineLvl w:val="0"/>
    </w:pPr>
    <w:rPr>
      <w:rFonts w:ascii="Arial" w:hAnsi="Arial" w:cs="Arial"/>
      <w:b/>
      <w:kern w:val="32"/>
      <w:sz w:val="48"/>
      <w:szCs w:val="48"/>
      <w:lang w:val="en-US"/>
    </w:rPr>
  </w:style>
  <w:style w:type="paragraph" w:styleId="Heading2">
    <w:name w:val="heading 2"/>
    <w:aliases w:val="A heads,H2,Sub-Heading,A head,A head + Left:  0 cm,Rig..... + Left,...,Rig....."/>
    <w:basedOn w:val="Normal"/>
    <w:next w:val="Normal"/>
    <w:link w:val="Heading2Char"/>
    <w:qFormat/>
    <w:rsid w:val="003349F2"/>
    <w:pPr>
      <w:widowControl w:val="0"/>
      <w:numPr>
        <w:ilvl w:val="1"/>
        <w:numId w:val="1"/>
      </w:numPr>
      <w:pBdr>
        <w:bottom w:val="single" w:sz="4" w:space="1" w:color="auto"/>
      </w:pBdr>
      <w:tabs>
        <w:tab w:val="clear" w:pos="1222"/>
        <w:tab w:val="left" w:pos="900"/>
        <w:tab w:val="num" w:pos="1080"/>
        <w:tab w:val="left" w:pos="1134"/>
        <w:tab w:val="left" w:pos="1701"/>
        <w:tab w:val="left" w:pos="1985"/>
        <w:tab w:val="left" w:pos="2268"/>
      </w:tabs>
      <w:suppressAutoHyphens/>
      <w:spacing w:before="360" w:after="120" w:line="280" w:lineRule="atLeast"/>
      <w:ind w:left="900" w:hanging="900"/>
      <w:outlineLvl w:val="1"/>
    </w:pPr>
    <w:rPr>
      <w:rFonts w:ascii="Arial" w:hAnsi="Arial" w:cs="Arial"/>
      <w:b/>
      <w:color w:val="0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08A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Chapter Name Char"/>
    <w:basedOn w:val="DefaultParagraphFont"/>
    <w:link w:val="Heading1"/>
    <w:rsid w:val="00197B89"/>
    <w:rPr>
      <w:rFonts w:ascii="Arial" w:eastAsia="Times New Roman" w:hAnsi="Arial" w:cs="Arial"/>
      <w:b/>
      <w:kern w:val="32"/>
      <w:sz w:val="48"/>
      <w:szCs w:val="48"/>
      <w:lang w:val="en-US" w:eastAsia="en-US"/>
    </w:rPr>
  </w:style>
  <w:style w:type="character" w:customStyle="1" w:styleId="Heading2Char">
    <w:name w:val="Heading 2 Char"/>
    <w:aliases w:val="A heads Char,H2 Char,Sub-Heading Char,A head Char,A head + Left:  0 cm Char,Rig..... + Left Char,... Char,Rig..... Char"/>
    <w:basedOn w:val="DefaultParagraphFont"/>
    <w:link w:val="Heading2"/>
    <w:rsid w:val="003349F2"/>
    <w:rPr>
      <w:rFonts w:ascii="Arial" w:eastAsia="Times New Roman" w:hAnsi="Arial" w:cs="Arial"/>
      <w:b/>
      <w:color w:val="000000"/>
      <w:sz w:val="32"/>
      <w:szCs w:val="32"/>
      <w:lang w:eastAsia="en-US"/>
    </w:rPr>
  </w:style>
  <w:style w:type="character" w:styleId="Hyperlink">
    <w:name w:val="Hyperlink"/>
    <w:basedOn w:val="DefaultParagraphFont"/>
    <w:rsid w:val="00197B89"/>
    <w:rPr>
      <w:color w:val="auto"/>
      <w:u w:val="none"/>
    </w:rPr>
  </w:style>
  <w:style w:type="paragraph" w:styleId="Caption">
    <w:name w:val="caption"/>
    <w:basedOn w:val="Normal"/>
    <w:next w:val="Normal"/>
    <w:qFormat/>
    <w:rsid w:val="00197B89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before="120" w:after="120" w:line="280" w:lineRule="atLeast"/>
      <w:jc w:val="both"/>
    </w:pPr>
    <w:rPr>
      <w:rFonts w:ascii="Palatino Linotype" w:hAnsi="Palatino Linotype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7B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7B89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C54BE"/>
    <w:pP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80" w:lineRule="atLeast"/>
      <w:ind w:left="720"/>
      <w:contextualSpacing/>
      <w:jc w:val="both"/>
    </w:pPr>
    <w:rPr>
      <w:rFonts w:ascii="Palatino Linotype" w:hAnsi="Palatino Linotype"/>
      <w:sz w:val="22"/>
      <w:szCs w:val="22"/>
    </w:rPr>
  </w:style>
  <w:style w:type="paragraph" w:customStyle="1" w:styleId="Default">
    <w:name w:val="Default"/>
    <w:rsid w:val="00B16815"/>
    <w:pPr>
      <w:autoSpaceDE w:val="0"/>
      <w:autoSpaceDN w:val="0"/>
      <w:adjustRightInd w:val="0"/>
      <w:spacing w:after="0" w:line="240" w:lineRule="auto"/>
    </w:pPr>
    <w:rPr>
      <w:rFonts w:ascii="Palatino Linotype" w:eastAsia="Calibri" w:hAnsi="Palatino Linotype" w:cs="Palatino Linotype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84C9E"/>
    <w:pPr>
      <w:tabs>
        <w:tab w:val="center" w:pos="4513"/>
        <w:tab w:val="right" w:pos="9026"/>
      </w:tabs>
      <w:jc w:val="both"/>
    </w:pPr>
    <w:rPr>
      <w:rFonts w:ascii="Palatino Linotype" w:hAnsi="Palatino Linotype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A84C9E"/>
    <w:rPr>
      <w:rFonts w:ascii="Palatino Linotype" w:eastAsia="Times New Roman" w:hAnsi="Palatino Linotype" w:cs="Times New Roman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FC1D73"/>
    <w:rPr>
      <w:color w:val="800080" w:themeColor="followedHyperlink"/>
      <w:u w:val="single"/>
    </w:rPr>
  </w:style>
  <w:style w:type="character" w:customStyle="1" w:styleId="watch-page-link">
    <w:name w:val="watch-page-link"/>
    <w:basedOn w:val="DefaultParagraphFont"/>
    <w:rsid w:val="005D5E4A"/>
  </w:style>
  <w:style w:type="paragraph" w:styleId="NormalWeb">
    <w:name w:val="Normal (Web)"/>
    <w:basedOn w:val="Normal"/>
    <w:uiPriority w:val="99"/>
    <w:semiHidden/>
    <w:unhideWhenUsed/>
    <w:rsid w:val="00CD5029"/>
    <w:pPr>
      <w:spacing w:before="100" w:beforeAutospacing="1" w:after="100" w:afterAutospacing="1"/>
    </w:pPr>
  </w:style>
  <w:style w:type="paragraph" w:customStyle="1" w:styleId="computer2">
    <w:name w:val="computer2"/>
    <w:basedOn w:val="Normal"/>
    <w:link w:val="computer2Char"/>
    <w:qFormat/>
    <w:rsid w:val="0078624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tabs>
        <w:tab w:val="left" w:pos="357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</w:tabs>
    </w:pPr>
    <w:rPr>
      <w:rFonts w:ascii="Courier New" w:hAnsi="Courier New" w:cs="Courier New"/>
      <w:sz w:val="16"/>
      <w:szCs w:val="16"/>
      <w:lang w:val="en-US"/>
    </w:rPr>
  </w:style>
  <w:style w:type="character" w:customStyle="1" w:styleId="computer2Char">
    <w:name w:val="computer2 Char"/>
    <w:basedOn w:val="DefaultParagraphFont"/>
    <w:link w:val="computer2"/>
    <w:rsid w:val="00786241"/>
    <w:rPr>
      <w:rFonts w:ascii="Courier New" w:eastAsia="Times New Roman" w:hAnsi="Courier New" w:cs="Courier New"/>
      <w:sz w:val="16"/>
      <w:szCs w:val="16"/>
      <w:lang w:val="en-US" w:eastAsia="en-US"/>
    </w:rPr>
  </w:style>
  <w:style w:type="character" w:customStyle="1" w:styleId="ilad1">
    <w:name w:val="il_ad1"/>
    <w:basedOn w:val="DefaultParagraphFont"/>
    <w:rsid w:val="00366BC8"/>
    <w:rPr>
      <w:strike w:val="0"/>
      <w:dstrike w:val="0"/>
      <w:vanish w:val="0"/>
      <w:webHidden w:val="0"/>
      <w:color w:val="33CC00"/>
      <w:u w:val="none"/>
      <w:effect w:val="none"/>
      <w:specVanish w:val="0"/>
    </w:rPr>
  </w:style>
  <w:style w:type="table" w:styleId="TableGrid">
    <w:name w:val="Table Grid"/>
    <w:basedOn w:val="TableNormal"/>
    <w:uiPriority w:val="59"/>
    <w:rsid w:val="00D20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uter">
    <w:name w:val="computer"/>
    <w:basedOn w:val="Normal"/>
    <w:link w:val="computerChar"/>
    <w:qFormat/>
    <w:rsid w:val="00217A80"/>
    <w:rPr>
      <w:rFonts w:ascii="Lucida Console" w:hAnsi="Lucida Console"/>
      <w:sz w:val="20"/>
      <w:szCs w:val="20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0D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computerChar">
    <w:name w:val="computer Char"/>
    <w:basedOn w:val="DefaultParagraphFont"/>
    <w:link w:val="computer"/>
    <w:rsid w:val="00217A80"/>
    <w:rPr>
      <w:rFonts w:ascii="Lucida Console" w:eastAsia="Times New Roman" w:hAnsi="Lucida Console" w:cs="Times New Roman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0DC6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styleId="HTMLCode">
    <w:name w:val="HTML Code"/>
    <w:basedOn w:val="DefaultParagraphFont"/>
    <w:uiPriority w:val="99"/>
    <w:unhideWhenUsed/>
    <w:rsid w:val="004F0DC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08A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GB"/>
    </w:rPr>
  </w:style>
  <w:style w:type="paragraph" w:customStyle="1" w:styleId="Figure">
    <w:name w:val="Figure"/>
    <w:link w:val="FigureChar"/>
    <w:rsid w:val="008508AC"/>
    <w:pPr>
      <w:spacing w:before="240" w:after="240" w:line="240" w:lineRule="auto"/>
      <w:jc w:val="center"/>
    </w:pPr>
    <w:rPr>
      <w:rFonts w:ascii="Univers" w:eastAsia="Times New Roman" w:hAnsi="Univers" w:cs="Times New Roman"/>
      <w:sz w:val="16"/>
      <w:szCs w:val="20"/>
      <w:lang w:eastAsia="en-US"/>
    </w:rPr>
  </w:style>
  <w:style w:type="character" w:customStyle="1" w:styleId="FigureChar">
    <w:name w:val="Figure Char"/>
    <w:link w:val="Figure"/>
    <w:rsid w:val="008508AC"/>
    <w:rPr>
      <w:rFonts w:ascii="Univers" w:eastAsia="Times New Roman" w:hAnsi="Univers" w:cs="Times New Roman"/>
      <w:sz w:val="16"/>
      <w:szCs w:val="20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4701FD"/>
    <w:rPr>
      <w:color w:val="605E5C"/>
      <w:shd w:val="clear" w:color="auto" w:fill="E1DFDD"/>
    </w:rPr>
  </w:style>
  <w:style w:type="character" w:customStyle="1" w:styleId="css-truncate">
    <w:name w:val="css-truncate"/>
    <w:basedOn w:val="DefaultParagraphFont"/>
    <w:rsid w:val="006978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57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0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4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9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1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8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5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13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9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1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8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7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7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4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36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0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88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3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5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25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44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2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4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96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18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32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7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4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47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5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0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5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4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0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3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5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9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0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5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3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6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5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6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73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0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1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75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2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8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1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87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8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9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23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8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1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13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6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2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9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0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2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25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0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90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2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9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1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3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7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0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03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2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9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2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1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2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7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7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7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3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0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0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1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7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6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0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27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2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3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49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3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2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1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7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00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9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6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0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7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4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6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6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65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8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8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4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38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3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0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1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9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3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2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0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6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8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01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2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9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4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0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5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6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9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0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57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46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8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8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4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4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0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0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1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83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4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2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83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5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5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8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7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3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72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71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1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5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0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4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5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9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9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2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2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92197">
          <w:marLeft w:val="0"/>
          <w:marRight w:val="0"/>
          <w:marTop w:val="0"/>
          <w:marBottom w:val="0"/>
          <w:divBdr>
            <w:top w:val="single" w:sz="6" w:space="0" w:color="9F7F85"/>
            <w:left w:val="single" w:sz="6" w:space="0" w:color="9F7F85"/>
            <w:bottom w:val="single" w:sz="6" w:space="0" w:color="9F7F85"/>
            <w:right w:val="single" w:sz="6" w:space="0" w:color="9F7F85"/>
          </w:divBdr>
        </w:div>
      </w:divsChild>
    </w:div>
    <w:div w:id="21029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4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ecuritysite.com/encryption/js1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asecuritysite.com/encryption/js1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ecuritysite.com/encryption/js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825F7-1150-2A47-8329-E9628DED2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Napier University Edinburgh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cs342</dc:creator>
  <cp:lastModifiedBy>Buchanan, Bill</cp:lastModifiedBy>
  <cp:revision>4</cp:revision>
  <cp:lastPrinted>2019-02-19T08:53:00Z</cp:lastPrinted>
  <dcterms:created xsi:type="dcterms:W3CDTF">2019-02-21T08:03:00Z</dcterms:created>
  <dcterms:modified xsi:type="dcterms:W3CDTF">2019-02-21T09:23:00Z</dcterms:modified>
</cp:coreProperties>
</file>